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69E58" w14:textId="741FB14B" w:rsidR="00E81978" w:rsidRPr="00BC6D33" w:rsidRDefault="00913170">
      <w:pPr>
        <w:pStyle w:val="Title"/>
      </w:pPr>
      <w:sdt>
        <w:sdtPr>
          <w:alias w:val="Title:"/>
          <w:tag w:val="Title:"/>
          <w:id w:val="726351117"/>
          <w:placeholder>
            <w:docPart w:val="7E9BF7D8023E4C2299475DAEEA6455E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B6DBD">
            <w:t>Final project: Bookings</w:t>
          </w:r>
        </w:sdtContent>
      </w:sdt>
    </w:p>
    <w:p w14:paraId="2D754972" w14:textId="1D9ED4B8" w:rsidR="00B823AA" w:rsidRPr="00BC6D33" w:rsidRDefault="00BC6D33" w:rsidP="00B823AA">
      <w:pPr>
        <w:pStyle w:val="Title2"/>
      </w:pPr>
      <w:r w:rsidRPr="00BC6D33">
        <w:t>Gloria, Prada Moore</w:t>
      </w:r>
    </w:p>
    <w:p w14:paraId="078F6C17" w14:textId="5673A7EC" w:rsidR="00E81978" w:rsidRPr="00BC6D33" w:rsidRDefault="00FF10DE" w:rsidP="00B823AA">
      <w:pPr>
        <w:pStyle w:val="Title2"/>
      </w:pPr>
      <w:r>
        <w:t>Bellevue University</w:t>
      </w:r>
    </w:p>
    <w:p w14:paraId="50462222" w14:textId="011051BD" w:rsidR="00FF3D22" w:rsidRDefault="00FF3D22" w:rsidP="00FF3D22">
      <w:pPr>
        <w:tabs>
          <w:tab w:val="left" w:pos="720"/>
        </w:tabs>
        <w:ind w:firstLine="0"/>
      </w:pPr>
    </w:p>
    <w:p w14:paraId="6A1C7169" w14:textId="6037BA5C" w:rsidR="00597B3C" w:rsidRDefault="00597B3C" w:rsidP="00FF3D22">
      <w:pPr>
        <w:tabs>
          <w:tab w:val="left" w:pos="720"/>
        </w:tabs>
        <w:ind w:firstLine="0"/>
      </w:pPr>
    </w:p>
    <w:p w14:paraId="54F55255" w14:textId="62646AD5" w:rsidR="00597B3C" w:rsidRDefault="00597B3C" w:rsidP="00FF3D22">
      <w:pPr>
        <w:tabs>
          <w:tab w:val="left" w:pos="720"/>
        </w:tabs>
        <w:ind w:firstLine="0"/>
      </w:pPr>
    </w:p>
    <w:p w14:paraId="4163530F" w14:textId="1A762C96" w:rsidR="00597B3C" w:rsidRDefault="00597B3C" w:rsidP="00FF3D22">
      <w:pPr>
        <w:tabs>
          <w:tab w:val="left" w:pos="720"/>
        </w:tabs>
        <w:ind w:firstLine="0"/>
      </w:pPr>
    </w:p>
    <w:p w14:paraId="42992A91" w14:textId="0902DFBC" w:rsidR="00597B3C" w:rsidRDefault="00597B3C" w:rsidP="00FF3D22">
      <w:pPr>
        <w:tabs>
          <w:tab w:val="left" w:pos="720"/>
        </w:tabs>
        <w:ind w:firstLine="0"/>
      </w:pPr>
    </w:p>
    <w:p w14:paraId="4E4DE7B8" w14:textId="1DBF4F12" w:rsidR="00597B3C" w:rsidRDefault="00597B3C" w:rsidP="00FF3D22">
      <w:pPr>
        <w:tabs>
          <w:tab w:val="left" w:pos="720"/>
        </w:tabs>
        <w:ind w:firstLine="0"/>
      </w:pPr>
    </w:p>
    <w:p w14:paraId="4F49151E" w14:textId="41BC06DA" w:rsidR="00597B3C" w:rsidRDefault="00597B3C" w:rsidP="00FF3D22">
      <w:pPr>
        <w:tabs>
          <w:tab w:val="left" w:pos="720"/>
        </w:tabs>
        <w:ind w:firstLine="0"/>
      </w:pPr>
    </w:p>
    <w:p w14:paraId="655FA2B3" w14:textId="20F18E23" w:rsidR="00597B3C" w:rsidRDefault="00597B3C" w:rsidP="00FF3D22">
      <w:pPr>
        <w:tabs>
          <w:tab w:val="left" w:pos="720"/>
        </w:tabs>
        <w:ind w:firstLine="0"/>
      </w:pPr>
    </w:p>
    <w:p w14:paraId="6DE697C6" w14:textId="42597693" w:rsidR="00597B3C" w:rsidRDefault="00597B3C" w:rsidP="00FF3D22">
      <w:pPr>
        <w:tabs>
          <w:tab w:val="left" w:pos="720"/>
        </w:tabs>
        <w:ind w:firstLine="0"/>
      </w:pPr>
    </w:p>
    <w:p w14:paraId="7D26B1C0" w14:textId="507E1679" w:rsidR="00597B3C" w:rsidRDefault="00597B3C" w:rsidP="00FF3D22">
      <w:pPr>
        <w:tabs>
          <w:tab w:val="left" w:pos="720"/>
        </w:tabs>
        <w:ind w:firstLine="0"/>
      </w:pPr>
    </w:p>
    <w:p w14:paraId="10310663" w14:textId="43CEC30E" w:rsidR="00597B3C" w:rsidRDefault="00597B3C" w:rsidP="00FF3D22">
      <w:pPr>
        <w:tabs>
          <w:tab w:val="left" w:pos="720"/>
        </w:tabs>
        <w:ind w:firstLine="0"/>
      </w:pPr>
    </w:p>
    <w:p w14:paraId="6E1DC7AD" w14:textId="07821EA7" w:rsidR="00597B3C" w:rsidRDefault="00597B3C" w:rsidP="00FF3D22">
      <w:pPr>
        <w:tabs>
          <w:tab w:val="left" w:pos="720"/>
        </w:tabs>
        <w:ind w:firstLine="0"/>
      </w:pPr>
    </w:p>
    <w:p w14:paraId="25DEA83D" w14:textId="69E8EF25" w:rsidR="00597B3C" w:rsidRDefault="00597B3C" w:rsidP="00FF3D22">
      <w:pPr>
        <w:tabs>
          <w:tab w:val="left" w:pos="720"/>
        </w:tabs>
        <w:ind w:firstLine="0"/>
      </w:pPr>
    </w:p>
    <w:p w14:paraId="282B471E" w14:textId="1F541A39" w:rsidR="00597B3C" w:rsidRDefault="00597B3C" w:rsidP="00FF3D22">
      <w:pPr>
        <w:tabs>
          <w:tab w:val="left" w:pos="720"/>
        </w:tabs>
        <w:ind w:firstLine="0"/>
      </w:pPr>
    </w:p>
    <w:p w14:paraId="787ECBC1" w14:textId="11038ADD" w:rsidR="00597B3C" w:rsidRDefault="00597B3C" w:rsidP="00FF3D22">
      <w:pPr>
        <w:tabs>
          <w:tab w:val="left" w:pos="720"/>
        </w:tabs>
        <w:ind w:firstLine="0"/>
      </w:pPr>
    </w:p>
    <w:p w14:paraId="4FF2FFAD" w14:textId="1E6CFE04" w:rsidR="00597B3C" w:rsidRDefault="00597B3C" w:rsidP="00FF3D22">
      <w:pPr>
        <w:tabs>
          <w:tab w:val="left" w:pos="720"/>
        </w:tabs>
        <w:ind w:firstLine="0"/>
      </w:pPr>
    </w:p>
    <w:p w14:paraId="4C7E4B50" w14:textId="0925D09C" w:rsidR="003754A9" w:rsidRDefault="00B65140" w:rsidP="00B65140">
      <w:pPr>
        <w:tabs>
          <w:tab w:val="left" w:pos="720"/>
        </w:tabs>
        <w:ind w:firstLine="0"/>
        <w:jc w:val="center"/>
        <w:rPr>
          <w:rFonts w:cstheme="minorHAnsi"/>
          <w:b/>
          <w:bCs/>
        </w:rPr>
      </w:pPr>
      <w:r>
        <w:rPr>
          <w:rFonts w:cstheme="minorHAnsi"/>
          <w:b/>
          <w:bCs/>
        </w:rPr>
        <w:lastRenderedPageBreak/>
        <w:t>Introduction</w:t>
      </w:r>
    </w:p>
    <w:p w14:paraId="0AC0AC78" w14:textId="62BDFF35" w:rsidR="00B65140" w:rsidRPr="00B65140" w:rsidRDefault="00B65140" w:rsidP="00B65140">
      <w:pPr>
        <w:tabs>
          <w:tab w:val="left" w:pos="720"/>
        </w:tabs>
        <w:ind w:firstLine="0"/>
        <w:jc w:val="center"/>
        <w:rPr>
          <w:rFonts w:cstheme="minorHAnsi"/>
        </w:rPr>
      </w:pPr>
      <w:r>
        <w:rPr>
          <w:rFonts w:cstheme="minorHAnsi"/>
        </w:rPr>
        <w:t xml:space="preserve">For </w:t>
      </w:r>
      <w:r w:rsidR="00306766">
        <w:rPr>
          <w:rFonts w:cstheme="minorHAnsi"/>
        </w:rPr>
        <w:t xml:space="preserve">hotels and resorts bookings is the daily bread, for those who are looking for a nice stay in the </w:t>
      </w:r>
      <w:r w:rsidR="00A96360">
        <w:rPr>
          <w:rFonts w:cstheme="minorHAnsi"/>
        </w:rPr>
        <w:t>next vacations</w:t>
      </w:r>
      <w:r w:rsidR="00306766">
        <w:rPr>
          <w:rFonts w:cstheme="minorHAnsi"/>
        </w:rPr>
        <w:t xml:space="preserve"> </w:t>
      </w:r>
      <w:r w:rsidR="001437C3">
        <w:rPr>
          <w:rFonts w:cstheme="minorHAnsi"/>
        </w:rPr>
        <w:t>it is necessary to make plans, reservations, etc. How nice would be for hotels and resorts to know when a</w:t>
      </w:r>
      <w:r w:rsidR="00A96360">
        <w:rPr>
          <w:rFonts w:cstheme="minorHAnsi"/>
        </w:rPr>
        <w:t xml:space="preserve"> stay is going to be canceled, that way they can offer to some guests, the possibility to book after they already say that they are booked?. This analysis look to predict what bookings are going to be canceled.</w:t>
      </w:r>
    </w:p>
    <w:p w14:paraId="62DD6378" w14:textId="77777777" w:rsidR="003754A9" w:rsidRDefault="003754A9" w:rsidP="00011E1B">
      <w:pPr>
        <w:tabs>
          <w:tab w:val="left" w:pos="720"/>
        </w:tabs>
        <w:ind w:firstLine="0"/>
        <w:rPr>
          <w:rFonts w:cstheme="minorHAnsi"/>
          <w:b/>
          <w:bCs/>
        </w:rPr>
      </w:pPr>
    </w:p>
    <w:p w14:paraId="7BB56381" w14:textId="77777777" w:rsidR="003754A9" w:rsidRDefault="003754A9" w:rsidP="00011E1B">
      <w:pPr>
        <w:tabs>
          <w:tab w:val="left" w:pos="720"/>
        </w:tabs>
        <w:ind w:firstLine="0"/>
        <w:rPr>
          <w:rFonts w:cstheme="minorHAnsi"/>
          <w:b/>
          <w:bCs/>
        </w:rPr>
      </w:pPr>
    </w:p>
    <w:p w14:paraId="1BCAC1A1" w14:textId="623DE635" w:rsidR="00011E1B" w:rsidRPr="00011E1B" w:rsidRDefault="00011E1B" w:rsidP="00011E1B">
      <w:pPr>
        <w:tabs>
          <w:tab w:val="left" w:pos="720"/>
        </w:tabs>
        <w:ind w:firstLine="0"/>
        <w:rPr>
          <w:rFonts w:cstheme="minorHAnsi"/>
        </w:rPr>
      </w:pPr>
      <w:r w:rsidRPr="00011E1B">
        <w:rPr>
          <w:rFonts w:cstheme="minorHAnsi"/>
          <w:b/>
          <w:bCs/>
        </w:rPr>
        <w:t>Problem Statement:</w:t>
      </w:r>
    </w:p>
    <w:p w14:paraId="4C72FDDA" w14:textId="162D7285" w:rsidR="00011E1B" w:rsidRPr="00011E1B" w:rsidRDefault="00011E1B" w:rsidP="00011E1B">
      <w:pPr>
        <w:tabs>
          <w:tab w:val="left" w:pos="720"/>
        </w:tabs>
        <w:ind w:firstLine="0"/>
        <w:rPr>
          <w:rFonts w:cstheme="minorHAnsi"/>
        </w:rPr>
      </w:pPr>
      <w:r>
        <w:rPr>
          <w:rFonts w:cstheme="minorHAnsi"/>
        </w:rPr>
        <w:tab/>
      </w:r>
      <w:r w:rsidRPr="00011E1B">
        <w:rPr>
          <w:rFonts w:cstheme="minorHAnsi"/>
        </w:rPr>
        <w:t xml:space="preserve">I chose a data set available in Kaggle, the data set contains booking information for a city hotel and for a resort hotel and includes guest data and details like, day, month, year of arrival, number of children and babies, number of special requests made by the guests, length of the stay and some others. The data correspond to the years 2015 to 2017. Hotel booking cancellations always has been an issue specially in busy season, </w:t>
      </w:r>
      <w:r w:rsidR="00D772CE" w:rsidRPr="00011E1B">
        <w:rPr>
          <w:rFonts w:cstheme="minorHAnsi"/>
        </w:rPr>
        <w:t>sometimes</w:t>
      </w:r>
      <w:r w:rsidRPr="00011E1B">
        <w:rPr>
          <w:rFonts w:cstheme="minorHAnsi"/>
        </w:rPr>
        <w:t xml:space="preserve"> people want to have vacation in some hotels, and when we call, is not possible to make reservations because the hotel is alrea</w:t>
      </w:r>
      <w:r w:rsidR="00A96360">
        <w:rPr>
          <w:rFonts w:cstheme="minorHAnsi"/>
        </w:rPr>
        <w:t>dy</w:t>
      </w:r>
      <w:r w:rsidRPr="00011E1B">
        <w:rPr>
          <w:rFonts w:cstheme="minorHAnsi"/>
        </w:rPr>
        <w:t xml:space="preserve"> booked, but what happened when those booking that are made some days ahead gets canceled? The hotel loses potential clients </w:t>
      </w:r>
      <w:r w:rsidR="00A96360" w:rsidRPr="00011E1B">
        <w:rPr>
          <w:rFonts w:cstheme="minorHAnsi"/>
        </w:rPr>
        <w:t>and</w:t>
      </w:r>
      <w:r w:rsidRPr="00011E1B">
        <w:rPr>
          <w:rFonts w:cstheme="minorHAnsi"/>
        </w:rPr>
        <w:t xml:space="preserve"> money because it might not find another guest to fill that canceled room</w:t>
      </w:r>
    </w:p>
    <w:p w14:paraId="0787CB61" w14:textId="77777777" w:rsidR="00011E1B" w:rsidRPr="00011E1B" w:rsidRDefault="00011E1B" w:rsidP="00011E1B">
      <w:pPr>
        <w:tabs>
          <w:tab w:val="left" w:pos="720"/>
        </w:tabs>
        <w:ind w:firstLine="0"/>
        <w:rPr>
          <w:rFonts w:cstheme="minorHAnsi"/>
        </w:rPr>
      </w:pPr>
    </w:p>
    <w:p w14:paraId="7F91FCAF" w14:textId="77777777" w:rsidR="00011E1B" w:rsidRPr="00011E1B" w:rsidRDefault="00011E1B" w:rsidP="00011E1B">
      <w:pPr>
        <w:tabs>
          <w:tab w:val="left" w:pos="720"/>
        </w:tabs>
        <w:ind w:firstLine="0"/>
        <w:rPr>
          <w:rFonts w:cstheme="minorHAnsi"/>
        </w:rPr>
      </w:pPr>
      <w:r w:rsidRPr="00011E1B">
        <w:rPr>
          <w:rFonts w:cstheme="minorHAnsi"/>
        </w:rPr>
        <w:t xml:space="preserve">Question: </w:t>
      </w:r>
    </w:p>
    <w:p w14:paraId="1E97CB79" w14:textId="77777777" w:rsidR="00011E1B" w:rsidRPr="00011E1B" w:rsidRDefault="00011E1B" w:rsidP="00011E1B">
      <w:pPr>
        <w:tabs>
          <w:tab w:val="left" w:pos="720"/>
        </w:tabs>
        <w:ind w:firstLine="0"/>
        <w:rPr>
          <w:rFonts w:cstheme="minorHAnsi"/>
        </w:rPr>
      </w:pPr>
    </w:p>
    <w:p w14:paraId="4065AB36" w14:textId="77777777" w:rsidR="00011E1B" w:rsidRPr="00011E1B" w:rsidRDefault="00011E1B" w:rsidP="00011E1B">
      <w:pPr>
        <w:tabs>
          <w:tab w:val="left" w:pos="720"/>
        </w:tabs>
        <w:ind w:firstLine="0"/>
        <w:rPr>
          <w:rFonts w:cstheme="minorHAnsi"/>
        </w:rPr>
      </w:pPr>
      <w:r w:rsidRPr="00011E1B">
        <w:rPr>
          <w:rFonts w:cstheme="minorHAnsi"/>
        </w:rPr>
        <w:t>What reservations are going to be canceled?</w:t>
      </w:r>
    </w:p>
    <w:p w14:paraId="176610AF" w14:textId="77777777" w:rsidR="00011E1B" w:rsidRPr="00011E1B" w:rsidRDefault="00011E1B" w:rsidP="00011E1B">
      <w:pPr>
        <w:tabs>
          <w:tab w:val="left" w:pos="720"/>
        </w:tabs>
        <w:ind w:firstLine="0"/>
        <w:rPr>
          <w:rFonts w:cstheme="minorHAnsi"/>
        </w:rPr>
      </w:pPr>
    </w:p>
    <w:p w14:paraId="419AC9CA" w14:textId="77777777" w:rsidR="00011E1B" w:rsidRPr="00011E1B" w:rsidRDefault="00011E1B" w:rsidP="00011E1B">
      <w:pPr>
        <w:tabs>
          <w:tab w:val="left" w:pos="720"/>
        </w:tabs>
        <w:ind w:firstLine="0"/>
        <w:rPr>
          <w:rFonts w:cstheme="minorHAnsi"/>
        </w:rPr>
      </w:pPr>
      <w:r w:rsidRPr="00011E1B">
        <w:rPr>
          <w:rFonts w:cstheme="minorHAnsi"/>
        </w:rPr>
        <w:lastRenderedPageBreak/>
        <w:t>Proposal:</w:t>
      </w:r>
    </w:p>
    <w:p w14:paraId="20495754" w14:textId="69A98271" w:rsidR="00011E1B" w:rsidRPr="00011E1B" w:rsidRDefault="00A96360" w:rsidP="00011E1B">
      <w:pPr>
        <w:tabs>
          <w:tab w:val="left" w:pos="720"/>
        </w:tabs>
        <w:ind w:firstLine="0"/>
        <w:rPr>
          <w:rFonts w:cstheme="minorHAnsi"/>
        </w:rPr>
      </w:pPr>
      <w:r>
        <w:rPr>
          <w:rFonts w:cstheme="minorHAnsi"/>
        </w:rPr>
        <w:tab/>
      </w:r>
      <w:r w:rsidR="00011E1B" w:rsidRPr="00011E1B">
        <w:rPr>
          <w:rFonts w:cstheme="minorHAnsi"/>
        </w:rPr>
        <w:t xml:space="preserve">This case study will go </w:t>
      </w:r>
      <w:r w:rsidRPr="00011E1B">
        <w:rPr>
          <w:rFonts w:cstheme="minorHAnsi"/>
        </w:rPr>
        <w:t>through</w:t>
      </w:r>
      <w:r w:rsidR="00011E1B" w:rsidRPr="00011E1B">
        <w:rPr>
          <w:rFonts w:cstheme="minorHAnsi"/>
        </w:rPr>
        <w:t xml:space="preserve"> the features that are more suitable to predict if a reservation is going to be canceled or not, the data set have 32 variables, that I am going to describe, I will start to </w:t>
      </w:r>
      <w:r w:rsidRPr="00011E1B">
        <w:rPr>
          <w:rFonts w:cstheme="minorHAnsi"/>
        </w:rPr>
        <w:t>choose</w:t>
      </w:r>
      <w:r w:rsidR="00011E1B" w:rsidRPr="00011E1B">
        <w:rPr>
          <w:rFonts w:cstheme="minorHAnsi"/>
        </w:rPr>
        <w:t xml:space="preserve"> variables that I find interesting to analyze, I will build the histogram of each, bar chart and correlation values. I would like also to </w:t>
      </w:r>
      <w:r w:rsidRPr="00011E1B">
        <w:rPr>
          <w:rFonts w:cstheme="minorHAnsi"/>
        </w:rPr>
        <w:t>build</w:t>
      </w:r>
      <w:r w:rsidR="00011E1B" w:rsidRPr="00011E1B">
        <w:rPr>
          <w:rFonts w:cstheme="minorHAnsi"/>
        </w:rPr>
        <w:t xml:space="preserve"> pie charts for those variables with higher correlation values. </w:t>
      </w:r>
    </w:p>
    <w:p w14:paraId="38A7E60B" w14:textId="77777777" w:rsidR="00011E1B" w:rsidRPr="00011E1B" w:rsidRDefault="00011E1B" w:rsidP="00011E1B">
      <w:pPr>
        <w:tabs>
          <w:tab w:val="left" w:pos="720"/>
        </w:tabs>
        <w:ind w:firstLine="0"/>
        <w:rPr>
          <w:rFonts w:cstheme="minorHAnsi"/>
        </w:rPr>
      </w:pPr>
    </w:p>
    <w:p w14:paraId="1C30F423" w14:textId="77777777" w:rsidR="00011E1B" w:rsidRPr="00011E1B" w:rsidRDefault="00011E1B" w:rsidP="00011E1B">
      <w:pPr>
        <w:tabs>
          <w:tab w:val="left" w:pos="720"/>
        </w:tabs>
        <w:ind w:firstLine="0"/>
        <w:rPr>
          <w:rFonts w:cstheme="minorHAnsi"/>
        </w:rPr>
      </w:pPr>
      <w:r w:rsidRPr="00011E1B">
        <w:rPr>
          <w:rFonts w:cstheme="minorHAnsi"/>
        </w:rPr>
        <w:t>The features of interest that I chose to start are:</w:t>
      </w:r>
    </w:p>
    <w:p w14:paraId="1D12A8C6" w14:textId="77777777" w:rsidR="00011E1B" w:rsidRPr="00011E1B" w:rsidRDefault="00011E1B" w:rsidP="00011E1B">
      <w:pPr>
        <w:tabs>
          <w:tab w:val="left" w:pos="720"/>
        </w:tabs>
        <w:ind w:firstLine="0"/>
        <w:rPr>
          <w:rFonts w:cstheme="minorHAnsi"/>
        </w:rPr>
      </w:pPr>
    </w:p>
    <w:p w14:paraId="6FE18766" w14:textId="77777777" w:rsidR="00011E1B" w:rsidRPr="00246D41" w:rsidRDefault="00011E1B" w:rsidP="00246D41">
      <w:pPr>
        <w:pStyle w:val="ListParagraph"/>
        <w:numPr>
          <w:ilvl w:val="0"/>
          <w:numId w:val="17"/>
        </w:numPr>
        <w:tabs>
          <w:tab w:val="left" w:pos="720"/>
        </w:tabs>
        <w:rPr>
          <w:rFonts w:cstheme="minorHAnsi"/>
        </w:rPr>
      </w:pPr>
      <w:r w:rsidRPr="00246D41">
        <w:rPr>
          <w:rFonts w:cstheme="minorHAnsi"/>
        </w:rPr>
        <w:t>'</w:t>
      </w:r>
      <w:proofErr w:type="spellStart"/>
      <w:r w:rsidRPr="00246D41">
        <w:rPr>
          <w:rFonts w:cstheme="minorHAnsi"/>
        </w:rPr>
        <w:t>arrival_date_month</w:t>
      </w:r>
      <w:proofErr w:type="spellEnd"/>
      <w:r w:rsidRPr="00246D41">
        <w:rPr>
          <w:rFonts w:cstheme="minorHAnsi"/>
        </w:rPr>
        <w:t>',</w:t>
      </w:r>
    </w:p>
    <w:p w14:paraId="3A143B3B" w14:textId="77777777" w:rsidR="00011E1B" w:rsidRPr="00246D41" w:rsidRDefault="00011E1B" w:rsidP="00246D41">
      <w:pPr>
        <w:pStyle w:val="ListParagraph"/>
        <w:numPr>
          <w:ilvl w:val="0"/>
          <w:numId w:val="17"/>
        </w:numPr>
        <w:tabs>
          <w:tab w:val="left" w:pos="720"/>
        </w:tabs>
        <w:rPr>
          <w:rFonts w:cstheme="minorHAnsi"/>
        </w:rPr>
      </w:pPr>
      <w:r w:rsidRPr="00246D41">
        <w:rPr>
          <w:rFonts w:cstheme="minorHAnsi"/>
        </w:rPr>
        <w:t>'children',</w:t>
      </w:r>
    </w:p>
    <w:p w14:paraId="353124EB" w14:textId="77777777" w:rsidR="00011E1B" w:rsidRPr="00246D41" w:rsidRDefault="00011E1B" w:rsidP="00246D41">
      <w:pPr>
        <w:pStyle w:val="ListParagraph"/>
        <w:numPr>
          <w:ilvl w:val="0"/>
          <w:numId w:val="17"/>
        </w:numPr>
        <w:tabs>
          <w:tab w:val="left" w:pos="720"/>
        </w:tabs>
        <w:rPr>
          <w:rFonts w:cstheme="minorHAnsi"/>
        </w:rPr>
      </w:pPr>
      <w:r w:rsidRPr="00246D41">
        <w:rPr>
          <w:rFonts w:cstheme="minorHAnsi"/>
        </w:rPr>
        <w:t>'</w:t>
      </w:r>
      <w:proofErr w:type="spellStart"/>
      <w:r w:rsidRPr="00246D41">
        <w:rPr>
          <w:rFonts w:cstheme="minorHAnsi"/>
        </w:rPr>
        <w:t>is_repeated_guest</w:t>
      </w:r>
      <w:proofErr w:type="spellEnd"/>
      <w:r w:rsidRPr="00246D41">
        <w:rPr>
          <w:rFonts w:cstheme="minorHAnsi"/>
        </w:rPr>
        <w:t>'</w:t>
      </w:r>
    </w:p>
    <w:p w14:paraId="39622716" w14:textId="77777777" w:rsidR="00011E1B" w:rsidRPr="00246D41" w:rsidRDefault="00011E1B" w:rsidP="00246D41">
      <w:pPr>
        <w:pStyle w:val="ListParagraph"/>
        <w:numPr>
          <w:ilvl w:val="0"/>
          <w:numId w:val="17"/>
        </w:numPr>
        <w:tabs>
          <w:tab w:val="left" w:pos="720"/>
        </w:tabs>
        <w:rPr>
          <w:rFonts w:cstheme="minorHAnsi"/>
        </w:rPr>
      </w:pPr>
      <w:r w:rsidRPr="00246D41">
        <w:rPr>
          <w:rFonts w:cstheme="minorHAnsi"/>
        </w:rPr>
        <w:t>'</w:t>
      </w:r>
      <w:proofErr w:type="spellStart"/>
      <w:r w:rsidRPr="00246D41">
        <w:rPr>
          <w:rFonts w:cstheme="minorHAnsi"/>
        </w:rPr>
        <w:t>lead_time</w:t>
      </w:r>
      <w:proofErr w:type="spellEnd"/>
      <w:r w:rsidRPr="00246D41">
        <w:rPr>
          <w:rFonts w:cstheme="minorHAnsi"/>
        </w:rPr>
        <w:t>',</w:t>
      </w:r>
    </w:p>
    <w:p w14:paraId="0582370F" w14:textId="77777777" w:rsidR="00011E1B" w:rsidRPr="00246D41" w:rsidRDefault="00011E1B" w:rsidP="00246D41">
      <w:pPr>
        <w:pStyle w:val="ListParagraph"/>
        <w:numPr>
          <w:ilvl w:val="0"/>
          <w:numId w:val="17"/>
        </w:numPr>
        <w:tabs>
          <w:tab w:val="left" w:pos="720"/>
        </w:tabs>
        <w:rPr>
          <w:rFonts w:cstheme="minorHAnsi"/>
        </w:rPr>
      </w:pPr>
      <w:r w:rsidRPr="00246D41">
        <w:rPr>
          <w:rFonts w:cstheme="minorHAnsi"/>
        </w:rPr>
        <w:t>'</w:t>
      </w:r>
      <w:proofErr w:type="spellStart"/>
      <w:r w:rsidRPr="00246D41">
        <w:rPr>
          <w:rFonts w:cstheme="minorHAnsi"/>
        </w:rPr>
        <w:t>deposit_type</w:t>
      </w:r>
      <w:proofErr w:type="spellEnd"/>
      <w:r w:rsidRPr="00246D41">
        <w:rPr>
          <w:rFonts w:cstheme="minorHAnsi"/>
        </w:rPr>
        <w:t>'</w:t>
      </w:r>
    </w:p>
    <w:p w14:paraId="6F86F989" w14:textId="77777777" w:rsidR="00011E1B" w:rsidRPr="00246D41" w:rsidRDefault="00011E1B" w:rsidP="00246D41">
      <w:pPr>
        <w:pStyle w:val="ListParagraph"/>
        <w:numPr>
          <w:ilvl w:val="0"/>
          <w:numId w:val="17"/>
        </w:numPr>
        <w:tabs>
          <w:tab w:val="left" w:pos="720"/>
        </w:tabs>
        <w:rPr>
          <w:rFonts w:cstheme="minorHAnsi"/>
        </w:rPr>
      </w:pPr>
      <w:r w:rsidRPr="00246D41">
        <w:rPr>
          <w:rFonts w:cstheme="minorHAnsi"/>
        </w:rPr>
        <w:t>'hotel'</w:t>
      </w:r>
    </w:p>
    <w:p w14:paraId="4F58A692" w14:textId="1D83970E" w:rsidR="00AD6AB2" w:rsidRDefault="00AD6AB2" w:rsidP="00011E1B">
      <w:pPr>
        <w:tabs>
          <w:tab w:val="left" w:pos="720"/>
        </w:tabs>
        <w:ind w:firstLine="0"/>
        <w:rPr>
          <w:rStyle w:val="cf"/>
          <w:rFonts w:cstheme="minorHAnsi"/>
          <w:color w:val="292929"/>
          <w:shd w:val="clear" w:color="auto" w:fill="FFFFFF"/>
        </w:rPr>
      </w:pPr>
    </w:p>
    <w:p w14:paraId="5C46A670" w14:textId="00AE4E60" w:rsidR="00664BE6" w:rsidRDefault="00664BE6" w:rsidP="00011E1B">
      <w:pPr>
        <w:tabs>
          <w:tab w:val="left" w:pos="720"/>
        </w:tabs>
        <w:ind w:firstLine="0"/>
        <w:rPr>
          <w:rStyle w:val="cf"/>
          <w:rFonts w:cstheme="minorHAnsi"/>
          <w:color w:val="292929"/>
          <w:shd w:val="clear" w:color="auto" w:fill="FFFFFF"/>
        </w:rPr>
      </w:pPr>
    </w:p>
    <w:p w14:paraId="3A016CBA" w14:textId="63B4E9B8" w:rsidR="00664BE6" w:rsidRDefault="00664BE6" w:rsidP="00011E1B">
      <w:pPr>
        <w:tabs>
          <w:tab w:val="left" w:pos="720"/>
        </w:tabs>
        <w:ind w:firstLine="0"/>
        <w:rPr>
          <w:rStyle w:val="cf"/>
          <w:rFonts w:cstheme="minorHAnsi"/>
          <w:color w:val="292929"/>
          <w:shd w:val="clear" w:color="auto" w:fill="FFFFFF"/>
        </w:rPr>
      </w:pPr>
    </w:p>
    <w:p w14:paraId="2E772E75" w14:textId="2D3E0696" w:rsidR="00664BE6" w:rsidRDefault="00664BE6" w:rsidP="00011E1B">
      <w:pPr>
        <w:tabs>
          <w:tab w:val="left" w:pos="720"/>
        </w:tabs>
        <w:ind w:firstLine="0"/>
        <w:rPr>
          <w:rStyle w:val="cf"/>
          <w:rFonts w:cstheme="minorHAnsi"/>
          <w:color w:val="292929"/>
          <w:shd w:val="clear" w:color="auto" w:fill="FFFFFF"/>
        </w:rPr>
      </w:pPr>
    </w:p>
    <w:p w14:paraId="3F8F784B" w14:textId="7E0699E0" w:rsidR="00664BE6" w:rsidRDefault="00664BE6" w:rsidP="00011E1B">
      <w:pPr>
        <w:tabs>
          <w:tab w:val="left" w:pos="720"/>
        </w:tabs>
        <w:ind w:firstLine="0"/>
        <w:rPr>
          <w:rStyle w:val="cf"/>
          <w:rFonts w:cstheme="minorHAnsi"/>
          <w:color w:val="292929"/>
          <w:shd w:val="clear" w:color="auto" w:fill="FFFFFF"/>
        </w:rPr>
      </w:pPr>
    </w:p>
    <w:p w14:paraId="5E4A3543" w14:textId="5FEA342A" w:rsidR="00664BE6" w:rsidRDefault="00664BE6" w:rsidP="00011E1B">
      <w:pPr>
        <w:tabs>
          <w:tab w:val="left" w:pos="720"/>
        </w:tabs>
        <w:ind w:firstLine="0"/>
        <w:rPr>
          <w:rStyle w:val="cf"/>
          <w:rFonts w:cstheme="minorHAnsi"/>
          <w:color w:val="292929"/>
          <w:shd w:val="clear" w:color="auto" w:fill="FFFFFF"/>
        </w:rPr>
      </w:pPr>
    </w:p>
    <w:p w14:paraId="36E00D85" w14:textId="4C736E20" w:rsidR="00664BE6" w:rsidRDefault="00664BE6" w:rsidP="00011E1B">
      <w:pPr>
        <w:tabs>
          <w:tab w:val="left" w:pos="720"/>
        </w:tabs>
        <w:ind w:firstLine="0"/>
        <w:rPr>
          <w:rStyle w:val="cf"/>
          <w:rFonts w:cstheme="minorHAnsi"/>
          <w:color w:val="292929"/>
          <w:shd w:val="clear" w:color="auto" w:fill="FFFFFF"/>
        </w:rPr>
      </w:pPr>
    </w:p>
    <w:p w14:paraId="03548E0E" w14:textId="77777777" w:rsidR="00664BE6" w:rsidRDefault="00664BE6" w:rsidP="00011E1B">
      <w:pPr>
        <w:tabs>
          <w:tab w:val="left" w:pos="720"/>
        </w:tabs>
        <w:ind w:firstLine="0"/>
        <w:rPr>
          <w:rStyle w:val="cf"/>
          <w:rFonts w:cstheme="minorHAnsi"/>
          <w:color w:val="292929"/>
          <w:shd w:val="clear" w:color="auto" w:fill="FFFFFF"/>
        </w:rPr>
      </w:pPr>
    </w:p>
    <w:p w14:paraId="14D72A6F" w14:textId="5DDA6D0D" w:rsidR="00664BE6" w:rsidRDefault="00246D41" w:rsidP="00246D41">
      <w:pPr>
        <w:tabs>
          <w:tab w:val="left" w:pos="720"/>
        </w:tabs>
        <w:ind w:left="720" w:firstLine="0"/>
        <w:rPr>
          <w:rStyle w:val="cf"/>
          <w:rFonts w:cstheme="minorHAnsi"/>
          <w:b/>
          <w:bCs/>
          <w:color w:val="292929"/>
          <w:shd w:val="clear" w:color="auto" w:fill="FFFFFF"/>
        </w:rPr>
      </w:pPr>
      <w:r w:rsidRPr="00246D41">
        <w:rPr>
          <w:rStyle w:val="cf"/>
          <w:rFonts w:cstheme="minorHAnsi"/>
          <w:b/>
          <w:bCs/>
          <w:color w:val="292929"/>
          <w:shd w:val="clear" w:color="auto" w:fill="FFFFFF"/>
        </w:rPr>
        <w:lastRenderedPageBreak/>
        <w:t>Graph Analysis</w:t>
      </w:r>
    </w:p>
    <w:p w14:paraId="1F966DE2" w14:textId="69023FA1" w:rsidR="00664BE6" w:rsidRDefault="00664BE6" w:rsidP="00246D41">
      <w:pPr>
        <w:tabs>
          <w:tab w:val="left" w:pos="720"/>
        </w:tabs>
        <w:ind w:left="720" w:firstLine="0"/>
        <w:rPr>
          <w:rStyle w:val="cf"/>
          <w:rFonts w:cstheme="minorHAnsi"/>
          <w:b/>
          <w:bCs/>
          <w:color w:val="292929"/>
          <w:shd w:val="clear" w:color="auto" w:fill="FFFFFF"/>
        </w:rPr>
      </w:pPr>
    </w:p>
    <w:p w14:paraId="164FFD1A" w14:textId="61F0CC02" w:rsidR="00664BE6" w:rsidRDefault="00664BE6" w:rsidP="00664BE6">
      <w:pPr>
        <w:tabs>
          <w:tab w:val="left" w:pos="720"/>
        </w:tabs>
        <w:ind w:left="720" w:firstLine="0"/>
        <w:jc w:val="center"/>
        <w:rPr>
          <w:rStyle w:val="cf"/>
          <w:rFonts w:cstheme="minorHAnsi"/>
          <w:b/>
          <w:bCs/>
          <w:color w:val="292929"/>
          <w:shd w:val="clear" w:color="auto" w:fill="FFFFFF"/>
        </w:rPr>
      </w:pPr>
      <w:r>
        <w:rPr>
          <w:rStyle w:val="cf"/>
          <w:rFonts w:cstheme="minorHAnsi"/>
          <w:b/>
          <w:bCs/>
          <w:color w:val="292929"/>
          <w:shd w:val="clear" w:color="auto" w:fill="FFFFFF"/>
        </w:rPr>
        <w:t>Histograms</w:t>
      </w:r>
    </w:p>
    <w:p w14:paraId="1E5047E0" w14:textId="3331B0D4" w:rsidR="00246D41" w:rsidRDefault="00303176" w:rsidP="00246D41">
      <w:pPr>
        <w:tabs>
          <w:tab w:val="left" w:pos="720"/>
        </w:tabs>
        <w:ind w:left="720" w:firstLine="0"/>
        <w:rPr>
          <w:rStyle w:val="cf"/>
          <w:rFonts w:cstheme="minorHAnsi"/>
          <w:b/>
          <w:bCs/>
          <w:color w:val="292929"/>
          <w:shd w:val="clear" w:color="auto" w:fill="FFFFFF"/>
        </w:rPr>
      </w:pPr>
      <w:r>
        <w:rPr>
          <w:rFonts w:cstheme="minorHAnsi"/>
          <w:noProof/>
          <w:color w:val="292929"/>
          <w:shd w:val="clear" w:color="auto" w:fill="FFFFFF"/>
        </w:rPr>
        <w:drawing>
          <wp:inline distT="0" distB="0" distL="0" distR="0" wp14:anchorId="697A89E2" wp14:editId="4CD8EDBC">
            <wp:extent cx="5440235" cy="3523366"/>
            <wp:effectExtent l="0" t="0" r="8255" b="127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4041" cy="3525831"/>
                    </a:xfrm>
                    <a:prstGeom prst="rect">
                      <a:avLst/>
                    </a:prstGeom>
                  </pic:spPr>
                </pic:pic>
              </a:graphicData>
            </a:graphic>
          </wp:inline>
        </w:drawing>
      </w:r>
    </w:p>
    <w:p w14:paraId="145996E0" w14:textId="7527292B" w:rsidR="00D50F9A" w:rsidRDefault="00D50F9A" w:rsidP="00246D41">
      <w:pPr>
        <w:tabs>
          <w:tab w:val="left" w:pos="720"/>
        </w:tabs>
        <w:ind w:left="720" w:firstLine="0"/>
        <w:rPr>
          <w:rStyle w:val="cf"/>
          <w:rFonts w:cstheme="minorHAnsi"/>
          <w:b/>
          <w:bCs/>
          <w:color w:val="292929"/>
          <w:shd w:val="clear" w:color="auto" w:fill="FFFFFF"/>
        </w:rPr>
      </w:pPr>
    </w:p>
    <w:p w14:paraId="00F79899" w14:textId="419ADE34" w:rsidR="007B3C1D" w:rsidRDefault="002307ED" w:rsidP="002307ED">
      <w:pPr>
        <w:tabs>
          <w:tab w:val="left" w:pos="0"/>
          <w:tab w:val="left" w:pos="90"/>
        </w:tabs>
        <w:ind w:firstLine="0"/>
        <w:rPr>
          <w:rStyle w:val="cf"/>
          <w:rFonts w:cstheme="minorHAnsi"/>
          <w:color w:val="292929"/>
          <w:shd w:val="clear" w:color="auto" w:fill="FFFFFF"/>
        </w:rPr>
      </w:pPr>
      <w:r w:rsidRPr="002307ED">
        <w:rPr>
          <w:rStyle w:val="cf"/>
          <w:rFonts w:cstheme="minorHAnsi"/>
          <w:color w:val="292929"/>
          <w:shd w:val="clear" w:color="auto" w:fill="FFFFFF"/>
        </w:rPr>
        <w:t xml:space="preserve">From the previous Histograms we can see the </w:t>
      </w:r>
      <w:proofErr w:type="spellStart"/>
      <w:r w:rsidRPr="002307ED">
        <w:rPr>
          <w:rStyle w:val="cf"/>
          <w:rFonts w:cstheme="minorHAnsi"/>
          <w:color w:val="292929"/>
          <w:shd w:val="clear" w:color="auto" w:fill="FFFFFF"/>
        </w:rPr>
        <w:t>lead_time</w:t>
      </w:r>
      <w:proofErr w:type="spellEnd"/>
      <w:r w:rsidRPr="002307ED">
        <w:rPr>
          <w:rStyle w:val="cf"/>
          <w:rFonts w:cstheme="minorHAnsi"/>
          <w:color w:val="292929"/>
          <w:shd w:val="clear" w:color="auto" w:fill="FFFFFF"/>
        </w:rPr>
        <w:t xml:space="preserve"> </w:t>
      </w:r>
      <w:r w:rsidR="007B3C1D" w:rsidRPr="002307ED">
        <w:rPr>
          <w:rStyle w:val="cf"/>
          <w:rFonts w:cstheme="minorHAnsi"/>
          <w:color w:val="292929"/>
          <w:shd w:val="clear" w:color="auto" w:fill="FFFFFF"/>
        </w:rPr>
        <w:t>variable</w:t>
      </w:r>
      <w:r w:rsidRPr="002307ED">
        <w:rPr>
          <w:rStyle w:val="cf"/>
          <w:rFonts w:cstheme="minorHAnsi"/>
          <w:color w:val="292929"/>
          <w:shd w:val="clear" w:color="auto" w:fill="FFFFFF"/>
        </w:rPr>
        <w:t xml:space="preserve"> that represent the number of days that are between the date of entering the booking in the system and the arrival date, so basically, how many days in advance a guest makes a reservation, this histogram is skewed to the right, and present that most of the guest make reservations </w:t>
      </w:r>
      <w:r w:rsidR="007B3C1D" w:rsidRPr="002307ED">
        <w:rPr>
          <w:rStyle w:val="cf"/>
          <w:rFonts w:cstheme="minorHAnsi"/>
          <w:color w:val="292929"/>
          <w:shd w:val="clear" w:color="auto" w:fill="FFFFFF"/>
        </w:rPr>
        <w:t>with</w:t>
      </w:r>
      <w:r w:rsidRPr="002307ED">
        <w:rPr>
          <w:rStyle w:val="cf"/>
          <w:rFonts w:cstheme="minorHAnsi"/>
          <w:color w:val="292929"/>
          <w:shd w:val="clear" w:color="auto" w:fill="FFFFFF"/>
        </w:rPr>
        <w:t xml:space="preserve"> less the 100 days previous to their arrival date.</w:t>
      </w:r>
      <w:r>
        <w:rPr>
          <w:rStyle w:val="cf"/>
          <w:rFonts w:cstheme="minorHAnsi"/>
          <w:color w:val="292929"/>
          <w:shd w:val="clear" w:color="auto" w:fill="FFFFFF"/>
        </w:rPr>
        <w:t xml:space="preserve"> </w:t>
      </w:r>
      <w:r w:rsidRPr="002307ED">
        <w:rPr>
          <w:rStyle w:val="cf"/>
          <w:rFonts w:cstheme="minorHAnsi"/>
          <w:color w:val="292929"/>
          <w:shd w:val="clear" w:color="auto" w:fill="FFFFFF"/>
        </w:rPr>
        <w:t xml:space="preserve">Also we can see that we have more reservations for city hotels </w:t>
      </w:r>
      <w:r w:rsidR="007B3C1D" w:rsidRPr="002307ED">
        <w:rPr>
          <w:rStyle w:val="cf"/>
          <w:rFonts w:cstheme="minorHAnsi"/>
          <w:color w:val="292929"/>
          <w:shd w:val="clear" w:color="auto" w:fill="FFFFFF"/>
        </w:rPr>
        <w:t>than</w:t>
      </w:r>
      <w:r w:rsidRPr="002307ED">
        <w:rPr>
          <w:rStyle w:val="cf"/>
          <w:rFonts w:cstheme="minorHAnsi"/>
          <w:color w:val="292929"/>
          <w:shd w:val="clear" w:color="auto" w:fill="FFFFFF"/>
        </w:rPr>
        <w:t xml:space="preserve"> resort hotels</w:t>
      </w:r>
    </w:p>
    <w:p w14:paraId="36181D3D" w14:textId="5CF3685D" w:rsidR="002307ED" w:rsidRPr="002307ED" w:rsidRDefault="002307ED" w:rsidP="002307ED">
      <w:pPr>
        <w:tabs>
          <w:tab w:val="left" w:pos="0"/>
          <w:tab w:val="left" w:pos="90"/>
        </w:tabs>
        <w:ind w:firstLine="0"/>
        <w:rPr>
          <w:rStyle w:val="cf"/>
          <w:rFonts w:cstheme="minorHAnsi"/>
          <w:color w:val="292929"/>
          <w:shd w:val="clear" w:color="auto" w:fill="FFFFFF"/>
        </w:rPr>
      </w:pPr>
      <w:r w:rsidRPr="002307ED">
        <w:rPr>
          <w:rStyle w:val="cf"/>
          <w:rFonts w:cstheme="minorHAnsi"/>
          <w:color w:val="292929"/>
          <w:shd w:val="clear" w:color="auto" w:fill="FFFFFF"/>
        </w:rPr>
        <w:t>Most of the reservation does not require a deposit</w:t>
      </w:r>
    </w:p>
    <w:p w14:paraId="56266BA6" w14:textId="77777777" w:rsidR="002307ED" w:rsidRPr="002307ED" w:rsidRDefault="002307ED" w:rsidP="002307ED">
      <w:pPr>
        <w:tabs>
          <w:tab w:val="left" w:pos="0"/>
          <w:tab w:val="left" w:pos="90"/>
        </w:tabs>
        <w:ind w:firstLine="0"/>
        <w:rPr>
          <w:rStyle w:val="cf"/>
          <w:rFonts w:cstheme="minorHAnsi"/>
          <w:color w:val="292929"/>
          <w:shd w:val="clear" w:color="auto" w:fill="FFFFFF"/>
        </w:rPr>
      </w:pPr>
      <w:r w:rsidRPr="002307ED">
        <w:rPr>
          <w:rStyle w:val="cf"/>
          <w:rFonts w:cstheme="minorHAnsi"/>
          <w:color w:val="292929"/>
          <w:shd w:val="clear" w:color="auto" w:fill="FFFFFF"/>
        </w:rPr>
        <w:t>Most of the guest are new guests for those hotels</w:t>
      </w:r>
    </w:p>
    <w:p w14:paraId="7A633A6C" w14:textId="39C91861" w:rsidR="00D50F9A" w:rsidRPr="002307ED" w:rsidRDefault="002307ED" w:rsidP="002307ED">
      <w:pPr>
        <w:tabs>
          <w:tab w:val="left" w:pos="0"/>
          <w:tab w:val="left" w:pos="90"/>
        </w:tabs>
        <w:ind w:firstLine="0"/>
        <w:rPr>
          <w:rStyle w:val="cf"/>
          <w:rFonts w:cstheme="minorHAnsi"/>
          <w:color w:val="292929"/>
          <w:shd w:val="clear" w:color="auto" w:fill="FFFFFF"/>
        </w:rPr>
      </w:pPr>
      <w:r w:rsidRPr="002307ED">
        <w:rPr>
          <w:rStyle w:val="cf"/>
          <w:rFonts w:cstheme="minorHAnsi"/>
          <w:color w:val="292929"/>
          <w:shd w:val="clear" w:color="auto" w:fill="FFFFFF"/>
        </w:rPr>
        <w:lastRenderedPageBreak/>
        <w:t>Most of the guest travel without children, and those who travel with children, most of them 1 or max 2</w:t>
      </w:r>
      <w:r>
        <w:rPr>
          <w:rStyle w:val="cf"/>
          <w:rFonts w:cstheme="minorHAnsi"/>
          <w:color w:val="292929"/>
          <w:shd w:val="clear" w:color="auto" w:fill="FFFFFF"/>
        </w:rPr>
        <w:t xml:space="preserve">. </w:t>
      </w:r>
      <w:r w:rsidRPr="002307ED">
        <w:rPr>
          <w:rStyle w:val="cf"/>
          <w:rFonts w:cstheme="minorHAnsi"/>
          <w:color w:val="292929"/>
          <w:shd w:val="clear" w:color="auto" w:fill="FFFFFF"/>
        </w:rPr>
        <w:t>Finally, for we can see a higher number of bookings for the month of August, and have a "low season" in between November and February</w:t>
      </w:r>
    </w:p>
    <w:p w14:paraId="64994FAE" w14:textId="6892AAC3" w:rsidR="00D50F9A" w:rsidRDefault="00D50F9A" w:rsidP="00246D41">
      <w:pPr>
        <w:tabs>
          <w:tab w:val="left" w:pos="720"/>
        </w:tabs>
        <w:ind w:left="720" w:firstLine="0"/>
        <w:rPr>
          <w:rStyle w:val="cf"/>
          <w:rFonts w:cstheme="minorHAnsi"/>
          <w:b/>
          <w:bCs/>
          <w:color w:val="292929"/>
          <w:shd w:val="clear" w:color="auto" w:fill="FFFFFF"/>
        </w:rPr>
      </w:pPr>
    </w:p>
    <w:p w14:paraId="59DDEE01" w14:textId="4CD90204" w:rsidR="00D50F9A" w:rsidRDefault="00D50F9A" w:rsidP="00D50F9A">
      <w:pPr>
        <w:tabs>
          <w:tab w:val="left" w:pos="720"/>
        </w:tabs>
        <w:ind w:left="720" w:firstLine="0"/>
        <w:jc w:val="center"/>
        <w:rPr>
          <w:rStyle w:val="cf"/>
          <w:rFonts w:cstheme="minorHAnsi"/>
          <w:b/>
          <w:bCs/>
          <w:color w:val="292929"/>
          <w:shd w:val="clear" w:color="auto" w:fill="FFFFFF"/>
        </w:rPr>
      </w:pPr>
      <w:r>
        <w:rPr>
          <w:rStyle w:val="cf"/>
          <w:rFonts w:cstheme="minorHAnsi"/>
          <w:b/>
          <w:bCs/>
          <w:color w:val="292929"/>
          <w:shd w:val="clear" w:color="auto" w:fill="FFFFFF"/>
        </w:rPr>
        <w:t>Bar Charts</w:t>
      </w:r>
    </w:p>
    <w:p w14:paraId="6270A81F" w14:textId="4645E55B" w:rsidR="00D50F9A" w:rsidRDefault="00D50F9A" w:rsidP="00246D41">
      <w:pPr>
        <w:tabs>
          <w:tab w:val="left" w:pos="720"/>
        </w:tabs>
        <w:ind w:left="720" w:firstLine="0"/>
        <w:rPr>
          <w:rStyle w:val="cf"/>
          <w:rFonts w:cstheme="minorHAnsi"/>
          <w:b/>
          <w:bCs/>
          <w:color w:val="292929"/>
          <w:shd w:val="clear" w:color="auto" w:fill="FFFFFF"/>
        </w:rPr>
      </w:pPr>
      <w:r>
        <w:rPr>
          <w:rFonts w:cstheme="minorHAnsi"/>
          <w:noProof/>
          <w:color w:val="292929"/>
          <w:shd w:val="clear" w:color="auto" w:fill="FFFFFF"/>
        </w:rPr>
        <w:drawing>
          <wp:inline distT="0" distB="0" distL="0" distR="0" wp14:anchorId="027CAB94" wp14:editId="6971EE43">
            <wp:extent cx="4385157" cy="5169425"/>
            <wp:effectExtent l="0" t="0" r="0" b="0"/>
            <wp:docPr id="2" name="Picture 2"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9374" cy="5174397"/>
                    </a:xfrm>
                    <a:prstGeom prst="rect">
                      <a:avLst/>
                    </a:prstGeom>
                  </pic:spPr>
                </pic:pic>
              </a:graphicData>
            </a:graphic>
          </wp:inline>
        </w:drawing>
      </w:r>
    </w:p>
    <w:p w14:paraId="3D8DBED5" w14:textId="77777777" w:rsidR="008C1311" w:rsidRDefault="008C1311" w:rsidP="00246D41">
      <w:pPr>
        <w:tabs>
          <w:tab w:val="left" w:pos="720"/>
        </w:tabs>
        <w:ind w:left="720" w:firstLine="0"/>
        <w:rPr>
          <w:rFonts w:cstheme="minorHAnsi"/>
          <w:noProof/>
          <w:color w:val="292929"/>
          <w:shd w:val="clear" w:color="auto" w:fill="FFFFFF"/>
        </w:rPr>
      </w:pPr>
    </w:p>
    <w:p w14:paraId="2800C4FC" w14:textId="77777777" w:rsidR="008C1311" w:rsidRDefault="008C1311" w:rsidP="00246D41">
      <w:pPr>
        <w:tabs>
          <w:tab w:val="left" w:pos="720"/>
        </w:tabs>
        <w:ind w:left="720" w:firstLine="0"/>
        <w:rPr>
          <w:rFonts w:cstheme="minorHAnsi"/>
          <w:noProof/>
          <w:color w:val="292929"/>
          <w:shd w:val="clear" w:color="auto" w:fill="FFFFFF"/>
        </w:rPr>
      </w:pPr>
    </w:p>
    <w:p w14:paraId="320F97AF" w14:textId="77777777" w:rsidR="008C1311" w:rsidRDefault="008C1311" w:rsidP="00246D41">
      <w:pPr>
        <w:tabs>
          <w:tab w:val="left" w:pos="720"/>
        </w:tabs>
        <w:ind w:left="720" w:firstLine="0"/>
        <w:rPr>
          <w:rFonts w:cstheme="minorHAnsi"/>
          <w:noProof/>
          <w:color w:val="292929"/>
          <w:shd w:val="clear" w:color="auto" w:fill="FFFFFF"/>
        </w:rPr>
      </w:pPr>
    </w:p>
    <w:p w14:paraId="0A28AE04" w14:textId="730BF931" w:rsidR="008C1311" w:rsidRDefault="008C1311" w:rsidP="00246D41">
      <w:pPr>
        <w:tabs>
          <w:tab w:val="left" w:pos="720"/>
        </w:tabs>
        <w:ind w:left="720" w:firstLine="0"/>
        <w:rPr>
          <w:rFonts w:cstheme="minorHAnsi"/>
          <w:noProof/>
          <w:color w:val="292929"/>
          <w:shd w:val="clear" w:color="auto" w:fill="FFFFFF"/>
        </w:rPr>
      </w:pPr>
      <w:r>
        <w:rPr>
          <w:rFonts w:cstheme="minorHAnsi"/>
          <w:noProof/>
          <w:color w:val="292929"/>
          <w:shd w:val="clear" w:color="auto" w:fill="FFFFFF"/>
        </w:rPr>
        <w:lastRenderedPageBreak/>
        <w:drawing>
          <wp:inline distT="0" distB="0" distL="0" distR="0" wp14:anchorId="2C038280" wp14:editId="0CE2DDBB">
            <wp:extent cx="3414418" cy="2973788"/>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3442320" cy="2998090"/>
                    </a:xfrm>
                    <a:prstGeom prst="rect">
                      <a:avLst/>
                    </a:prstGeom>
                    <a:ln>
                      <a:noFill/>
                    </a:ln>
                    <a:extLst>
                      <a:ext uri="{53640926-AAD7-44D8-BBD7-CCE9431645EC}">
                        <a14:shadowObscured xmlns:a14="http://schemas.microsoft.com/office/drawing/2010/main"/>
                      </a:ext>
                    </a:extLst>
                  </pic:spPr>
                </pic:pic>
              </a:graphicData>
            </a:graphic>
          </wp:inline>
        </w:drawing>
      </w:r>
    </w:p>
    <w:p w14:paraId="2D63B0FB" w14:textId="6489617A" w:rsidR="00037CF4" w:rsidRDefault="00037CF4" w:rsidP="00246D41">
      <w:pPr>
        <w:tabs>
          <w:tab w:val="left" w:pos="720"/>
        </w:tabs>
        <w:ind w:left="720" w:firstLine="0"/>
        <w:rPr>
          <w:rFonts w:cstheme="minorHAnsi"/>
          <w:noProof/>
          <w:color w:val="292929"/>
          <w:shd w:val="clear" w:color="auto" w:fill="FFFFFF"/>
        </w:rPr>
      </w:pPr>
    </w:p>
    <w:p w14:paraId="056D6C6D" w14:textId="50CA7A64" w:rsidR="00037CF4" w:rsidRPr="00037CF4" w:rsidRDefault="00C3755B" w:rsidP="00037CF4">
      <w:pPr>
        <w:tabs>
          <w:tab w:val="left" w:pos="720"/>
        </w:tabs>
        <w:ind w:left="720" w:firstLine="0"/>
        <w:jc w:val="center"/>
        <w:rPr>
          <w:rFonts w:cstheme="minorHAnsi"/>
          <w:b/>
          <w:bCs/>
          <w:noProof/>
          <w:color w:val="292929"/>
          <w:shd w:val="clear" w:color="auto" w:fill="FFFFFF"/>
        </w:rPr>
      </w:pPr>
      <w:r>
        <w:rPr>
          <w:rFonts w:cstheme="minorHAnsi"/>
          <w:noProof/>
          <w:color w:val="292929"/>
          <w:shd w:val="clear" w:color="auto" w:fill="FFFFFF"/>
        </w:rPr>
        <w:drawing>
          <wp:anchor distT="0" distB="0" distL="114300" distR="114300" simplePos="0" relativeHeight="251654144" behindDoc="1" locked="0" layoutInCell="1" allowOverlap="1" wp14:anchorId="34006804" wp14:editId="4CC6EE8B">
            <wp:simplePos x="0" y="0"/>
            <wp:positionH relativeFrom="column">
              <wp:posOffset>882015</wp:posOffset>
            </wp:positionH>
            <wp:positionV relativeFrom="paragraph">
              <wp:posOffset>404495</wp:posOffset>
            </wp:positionV>
            <wp:extent cx="4881880" cy="4309745"/>
            <wp:effectExtent l="0" t="0" r="0" b="0"/>
            <wp:wrapSquare wrapText="bothSides"/>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1880" cy="4309745"/>
                    </a:xfrm>
                    <a:prstGeom prst="rect">
                      <a:avLst/>
                    </a:prstGeom>
                  </pic:spPr>
                </pic:pic>
              </a:graphicData>
            </a:graphic>
            <wp14:sizeRelH relativeFrom="margin">
              <wp14:pctWidth>0</wp14:pctWidth>
            </wp14:sizeRelH>
            <wp14:sizeRelV relativeFrom="margin">
              <wp14:pctHeight>0</wp14:pctHeight>
            </wp14:sizeRelV>
          </wp:anchor>
        </w:drawing>
      </w:r>
      <w:r w:rsidR="00037CF4" w:rsidRPr="00037CF4">
        <w:rPr>
          <w:rFonts w:cstheme="minorHAnsi"/>
          <w:b/>
          <w:bCs/>
          <w:noProof/>
          <w:color w:val="292929"/>
          <w:shd w:val="clear" w:color="auto" w:fill="FFFFFF"/>
        </w:rPr>
        <w:t>Correlation Heat-Map</w:t>
      </w:r>
    </w:p>
    <w:p w14:paraId="0F119AF6" w14:textId="7972D253" w:rsidR="00246D41" w:rsidRPr="00246D41" w:rsidRDefault="00246D41" w:rsidP="00246D41">
      <w:pPr>
        <w:tabs>
          <w:tab w:val="left" w:pos="720"/>
        </w:tabs>
        <w:ind w:left="720" w:firstLine="0"/>
        <w:rPr>
          <w:rStyle w:val="cf"/>
          <w:rFonts w:cstheme="minorHAnsi"/>
          <w:color w:val="292929"/>
          <w:shd w:val="clear" w:color="auto" w:fill="FFFFFF"/>
        </w:rPr>
      </w:pPr>
    </w:p>
    <w:p w14:paraId="00FFD3B6" w14:textId="77777777" w:rsidR="00020516" w:rsidRPr="00295F0F" w:rsidRDefault="00020516" w:rsidP="00FF3D22">
      <w:pPr>
        <w:tabs>
          <w:tab w:val="left" w:pos="720"/>
        </w:tabs>
        <w:ind w:firstLine="0"/>
        <w:rPr>
          <w:rFonts w:cstheme="minorHAnsi"/>
        </w:rPr>
      </w:pPr>
    </w:p>
    <w:p w14:paraId="134DEA0E" w14:textId="5D188C2D" w:rsidR="000C4953" w:rsidRDefault="000C4953" w:rsidP="000C4953">
      <w:pPr>
        <w:tabs>
          <w:tab w:val="left" w:pos="720"/>
        </w:tabs>
        <w:ind w:firstLine="0"/>
        <w:rPr>
          <w:rFonts w:cstheme="minorHAnsi"/>
        </w:rPr>
      </w:pPr>
    </w:p>
    <w:p w14:paraId="11C67C05" w14:textId="06908990" w:rsidR="00B6562D" w:rsidRDefault="00B6562D" w:rsidP="000C4953">
      <w:pPr>
        <w:tabs>
          <w:tab w:val="left" w:pos="720"/>
        </w:tabs>
        <w:ind w:firstLine="0"/>
        <w:rPr>
          <w:rFonts w:cstheme="minorHAnsi"/>
        </w:rPr>
      </w:pPr>
    </w:p>
    <w:p w14:paraId="71FA0033" w14:textId="1EE688C9" w:rsidR="00B6562D" w:rsidRDefault="00B6562D" w:rsidP="000C4953">
      <w:pPr>
        <w:tabs>
          <w:tab w:val="left" w:pos="720"/>
        </w:tabs>
        <w:ind w:firstLine="0"/>
        <w:rPr>
          <w:rFonts w:cstheme="minorHAnsi"/>
        </w:rPr>
      </w:pPr>
    </w:p>
    <w:p w14:paraId="0D1A3BFF" w14:textId="427C6939" w:rsidR="00B6562D" w:rsidRDefault="00B6562D" w:rsidP="000C4953">
      <w:pPr>
        <w:tabs>
          <w:tab w:val="left" w:pos="720"/>
        </w:tabs>
        <w:ind w:firstLine="0"/>
        <w:rPr>
          <w:rFonts w:cstheme="minorHAnsi"/>
        </w:rPr>
      </w:pPr>
    </w:p>
    <w:p w14:paraId="39DD8367" w14:textId="0206DC24" w:rsidR="00B6562D" w:rsidRDefault="00B6562D" w:rsidP="000C4953">
      <w:pPr>
        <w:tabs>
          <w:tab w:val="left" w:pos="720"/>
        </w:tabs>
        <w:ind w:firstLine="0"/>
        <w:rPr>
          <w:rFonts w:cstheme="minorHAnsi"/>
        </w:rPr>
      </w:pPr>
    </w:p>
    <w:p w14:paraId="5C37FCC3" w14:textId="6AE89AB5" w:rsidR="00B6562D" w:rsidRDefault="00B6562D" w:rsidP="000C4953">
      <w:pPr>
        <w:tabs>
          <w:tab w:val="left" w:pos="720"/>
        </w:tabs>
        <w:ind w:firstLine="0"/>
        <w:rPr>
          <w:rFonts w:cstheme="minorHAnsi"/>
        </w:rPr>
      </w:pPr>
    </w:p>
    <w:p w14:paraId="788408BD" w14:textId="7C502594" w:rsidR="00B6562D" w:rsidRDefault="00B6562D" w:rsidP="000C4953">
      <w:pPr>
        <w:tabs>
          <w:tab w:val="left" w:pos="720"/>
        </w:tabs>
        <w:ind w:firstLine="0"/>
        <w:rPr>
          <w:rFonts w:cstheme="minorHAnsi"/>
        </w:rPr>
      </w:pPr>
    </w:p>
    <w:p w14:paraId="29BEA6C3" w14:textId="12105465" w:rsidR="00B6562D" w:rsidRDefault="00B6562D" w:rsidP="000C4953">
      <w:pPr>
        <w:tabs>
          <w:tab w:val="left" w:pos="720"/>
        </w:tabs>
        <w:ind w:firstLine="0"/>
        <w:rPr>
          <w:rFonts w:cstheme="minorHAnsi"/>
        </w:rPr>
      </w:pPr>
    </w:p>
    <w:p w14:paraId="17825A18" w14:textId="7EC7156B" w:rsidR="00B6562D" w:rsidRDefault="00B6562D" w:rsidP="000C4953">
      <w:pPr>
        <w:tabs>
          <w:tab w:val="left" w:pos="720"/>
        </w:tabs>
        <w:ind w:firstLine="0"/>
        <w:rPr>
          <w:rFonts w:cstheme="minorHAnsi"/>
        </w:rPr>
      </w:pPr>
    </w:p>
    <w:p w14:paraId="368DADBF" w14:textId="744F463C" w:rsidR="00B6562D" w:rsidRDefault="00B6562D" w:rsidP="000C4953">
      <w:pPr>
        <w:tabs>
          <w:tab w:val="left" w:pos="720"/>
        </w:tabs>
        <w:ind w:firstLine="0"/>
        <w:rPr>
          <w:rFonts w:cstheme="minorHAnsi"/>
        </w:rPr>
      </w:pPr>
    </w:p>
    <w:p w14:paraId="12F2026A" w14:textId="30F32FFF" w:rsidR="005F6D7E" w:rsidRPr="005F6D7E" w:rsidRDefault="005F6D7E" w:rsidP="005F6D7E">
      <w:pPr>
        <w:tabs>
          <w:tab w:val="left" w:pos="720"/>
        </w:tabs>
        <w:ind w:firstLine="0"/>
        <w:rPr>
          <w:rFonts w:cstheme="minorHAnsi"/>
        </w:rPr>
      </w:pPr>
      <w:r>
        <w:rPr>
          <w:rFonts w:cstheme="minorHAnsi"/>
        </w:rPr>
        <w:lastRenderedPageBreak/>
        <w:tab/>
      </w:r>
      <w:r w:rsidRPr="005F6D7E">
        <w:rPr>
          <w:rFonts w:cstheme="minorHAnsi"/>
        </w:rPr>
        <w:t>I used Pearson correlation to get the values for every single feature in the data frame. Checking that the higher positive value correlated with the cancelation rate, would be the lead time **0.29**, what means is that as higher the number of days prior to the arrival date that the booking is made, the higher the number of cancelations</w:t>
      </w:r>
    </w:p>
    <w:p w14:paraId="3E3E508D" w14:textId="7C850AF9" w:rsidR="005F6D7E" w:rsidRPr="005F6D7E" w:rsidRDefault="005F6D7E" w:rsidP="005F6D7E">
      <w:pPr>
        <w:tabs>
          <w:tab w:val="left" w:pos="720"/>
        </w:tabs>
        <w:ind w:firstLine="0"/>
        <w:rPr>
          <w:rFonts w:cstheme="minorHAnsi"/>
        </w:rPr>
      </w:pPr>
      <w:r>
        <w:rPr>
          <w:rFonts w:cstheme="minorHAnsi"/>
        </w:rPr>
        <w:tab/>
      </w:r>
      <w:r w:rsidRPr="005F6D7E">
        <w:rPr>
          <w:rFonts w:cstheme="minorHAnsi"/>
        </w:rPr>
        <w:t>On the other hand, we find the total of special request negative correlated with the cancelation rate **-0.23**, the higher the special request there are less cancelations</w:t>
      </w:r>
    </w:p>
    <w:p w14:paraId="20466170" w14:textId="552F1D77" w:rsidR="00B6562D" w:rsidRDefault="005F6D7E" w:rsidP="005F6D7E">
      <w:pPr>
        <w:tabs>
          <w:tab w:val="left" w:pos="720"/>
        </w:tabs>
        <w:ind w:firstLine="0"/>
        <w:rPr>
          <w:rFonts w:cstheme="minorHAnsi"/>
        </w:rPr>
      </w:pPr>
      <w:r w:rsidRPr="005F6D7E">
        <w:rPr>
          <w:rFonts w:cstheme="minorHAnsi"/>
        </w:rPr>
        <w:t>But in general the correlation values are low</w:t>
      </w:r>
    </w:p>
    <w:p w14:paraId="0B8A3C92" w14:textId="77777777" w:rsidR="005F6D7E" w:rsidRDefault="005F6D7E" w:rsidP="005F6D7E">
      <w:pPr>
        <w:tabs>
          <w:tab w:val="left" w:pos="720"/>
        </w:tabs>
        <w:ind w:firstLine="0"/>
        <w:rPr>
          <w:rFonts w:cstheme="minorHAnsi"/>
        </w:rPr>
      </w:pPr>
    </w:p>
    <w:p w14:paraId="0218C609" w14:textId="1CE0B9D1" w:rsidR="00B6562D" w:rsidRDefault="007935D4" w:rsidP="000C4953">
      <w:pPr>
        <w:tabs>
          <w:tab w:val="left" w:pos="720"/>
        </w:tabs>
        <w:ind w:firstLine="0"/>
        <w:rPr>
          <w:rFonts w:cstheme="minorHAnsi"/>
        </w:rPr>
      </w:pPr>
      <w:r>
        <w:rPr>
          <w:rFonts w:cstheme="minorHAnsi"/>
        </w:rPr>
        <w:t>A look of my Data</w:t>
      </w:r>
    </w:p>
    <w:p w14:paraId="74453CA6" w14:textId="1E20E532" w:rsidR="007935D4" w:rsidRDefault="007935D4" w:rsidP="000C4953">
      <w:pPr>
        <w:tabs>
          <w:tab w:val="left" w:pos="720"/>
        </w:tabs>
        <w:ind w:firstLine="0"/>
        <w:rPr>
          <w:rFonts w:cstheme="minorHAnsi"/>
        </w:rPr>
      </w:pPr>
      <w:r>
        <w:rPr>
          <w:noProof/>
        </w:rPr>
        <w:drawing>
          <wp:anchor distT="0" distB="0" distL="114300" distR="114300" simplePos="0" relativeHeight="251658240" behindDoc="1" locked="0" layoutInCell="1" allowOverlap="1" wp14:anchorId="24C080C2" wp14:editId="577F8692">
            <wp:simplePos x="0" y="0"/>
            <wp:positionH relativeFrom="column">
              <wp:posOffset>0</wp:posOffset>
            </wp:positionH>
            <wp:positionV relativeFrom="paragraph">
              <wp:posOffset>78188</wp:posOffset>
            </wp:positionV>
            <wp:extent cx="6464410" cy="1749287"/>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1255"/>
                    <a:stretch/>
                  </pic:blipFill>
                  <pic:spPr bwMode="auto">
                    <a:xfrm>
                      <a:off x="0" y="0"/>
                      <a:ext cx="6465025" cy="17494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F0007" w14:textId="77777777" w:rsidR="007935D4" w:rsidRDefault="007935D4" w:rsidP="000C4953">
      <w:pPr>
        <w:tabs>
          <w:tab w:val="left" w:pos="720"/>
        </w:tabs>
        <w:ind w:firstLine="0"/>
        <w:rPr>
          <w:rFonts w:cstheme="minorHAnsi"/>
        </w:rPr>
      </w:pPr>
    </w:p>
    <w:p w14:paraId="58224F4E" w14:textId="77777777" w:rsidR="007935D4" w:rsidRDefault="007935D4" w:rsidP="000C4953">
      <w:pPr>
        <w:tabs>
          <w:tab w:val="left" w:pos="720"/>
        </w:tabs>
        <w:ind w:firstLine="0"/>
        <w:rPr>
          <w:rFonts w:cstheme="minorHAnsi"/>
        </w:rPr>
      </w:pPr>
    </w:p>
    <w:p w14:paraId="1393CCCB" w14:textId="77777777" w:rsidR="007935D4" w:rsidRDefault="007935D4" w:rsidP="000C4953">
      <w:pPr>
        <w:tabs>
          <w:tab w:val="left" w:pos="720"/>
        </w:tabs>
        <w:ind w:firstLine="0"/>
        <w:rPr>
          <w:rFonts w:cstheme="minorHAnsi"/>
        </w:rPr>
      </w:pPr>
    </w:p>
    <w:p w14:paraId="1270BAD4" w14:textId="77777777" w:rsidR="007935D4" w:rsidRDefault="007935D4" w:rsidP="000C4953">
      <w:pPr>
        <w:tabs>
          <w:tab w:val="left" w:pos="720"/>
        </w:tabs>
        <w:ind w:firstLine="0"/>
        <w:rPr>
          <w:rFonts w:cstheme="minorHAnsi"/>
        </w:rPr>
      </w:pPr>
    </w:p>
    <w:p w14:paraId="0F4A05AC" w14:textId="7FF3DEDA" w:rsidR="007935D4" w:rsidRDefault="007935D4" w:rsidP="000C4953">
      <w:pPr>
        <w:tabs>
          <w:tab w:val="left" w:pos="720"/>
        </w:tabs>
        <w:ind w:firstLine="0"/>
        <w:rPr>
          <w:rFonts w:cstheme="minorHAnsi"/>
        </w:rPr>
      </w:pPr>
      <w:r>
        <w:rPr>
          <w:noProof/>
        </w:rPr>
        <w:drawing>
          <wp:anchor distT="0" distB="0" distL="114300" distR="114300" simplePos="0" relativeHeight="251662336" behindDoc="1" locked="0" layoutInCell="1" allowOverlap="1" wp14:anchorId="0BEE3BA2" wp14:editId="60243C51">
            <wp:simplePos x="0" y="0"/>
            <wp:positionH relativeFrom="column">
              <wp:posOffset>84075</wp:posOffset>
            </wp:positionH>
            <wp:positionV relativeFrom="paragraph">
              <wp:posOffset>270317</wp:posOffset>
            </wp:positionV>
            <wp:extent cx="6381207" cy="524786"/>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6381207" cy="52478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F4418CD" w14:textId="51A8C18D" w:rsidR="007935D4" w:rsidRDefault="007935D4" w:rsidP="000C4953">
      <w:pPr>
        <w:tabs>
          <w:tab w:val="left" w:pos="720"/>
        </w:tabs>
        <w:ind w:firstLine="0"/>
        <w:rPr>
          <w:rFonts w:cstheme="minorHAnsi"/>
        </w:rPr>
      </w:pPr>
    </w:p>
    <w:p w14:paraId="1886163E" w14:textId="68FBACD7" w:rsidR="007935D4" w:rsidRDefault="007935D4" w:rsidP="000C4953">
      <w:pPr>
        <w:tabs>
          <w:tab w:val="left" w:pos="720"/>
        </w:tabs>
        <w:ind w:firstLine="0"/>
        <w:rPr>
          <w:rFonts w:cstheme="minorHAnsi"/>
        </w:rPr>
      </w:pPr>
    </w:p>
    <w:p w14:paraId="6012545C" w14:textId="49B93E5E" w:rsidR="007935D4" w:rsidRDefault="007935D4" w:rsidP="000C4953">
      <w:pPr>
        <w:tabs>
          <w:tab w:val="left" w:pos="720"/>
        </w:tabs>
        <w:ind w:firstLine="0"/>
        <w:rPr>
          <w:rFonts w:cstheme="minorHAnsi"/>
        </w:rPr>
      </w:pPr>
    </w:p>
    <w:p w14:paraId="629A68A6" w14:textId="19C9A691" w:rsidR="007935D4" w:rsidRDefault="005F6D7E" w:rsidP="000C4953">
      <w:pPr>
        <w:tabs>
          <w:tab w:val="left" w:pos="720"/>
        </w:tabs>
        <w:ind w:firstLine="0"/>
        <w:rPr>
          <w:rFonts w:cstheme="minorHAnsi"/>
        </w:rPr>
      </w:pPr>
      <w:r>
        <w:rPr>
          <w:rFonts w:cstheme="minorHAnsi"/>
        </w:rPr>
        <w:t>After graph analysis</w:t>
      </w:r>
      <w:r w:rsidR="00A1524B">
        <w:rPr>
          <w:rFonts w:cstheme="minorHAnsi"/>
        </w:rPr>
        <w:t xml:space="preserve">, I filled missing values, create a logarithmic scale for the lead-time variable, </w:t>
      </w:r>
      <w:r w:rsidR="008D17DC">
        <w:rPr>
          <w:rFonts w:cstheme="minorHAnsi"/>
        </w:rPr>
        <w:t>create dummy variables for categorical features, and calculate correlations for each final feature</w:t>
      </w:r>
    </w:p>
    <w:p w14:paraId="6807B974" w14:textId="15C6FA2D" w:rsidR="008D17DC" w:rsidRDefault="008D17DC" w:rsidP="000C4953">
      <w:pPr>
        <w:tabs>
          <w:tab w:val="left" w:pos="720"/>
        </w:tabs>
        <w:ind w:firstLine="0"/>
        <w:rPr>
          <w:rFonts w:cstheme="minorHAnsi"/>
        </w:rPr>
      </w:pPr>
    </w:p>
    <w:p w14:paraId="0D78591B" w14:textId="5CFF2298" w:rsidR="00C61722" w:rsidRDefault="00C61722" w:rsidP="000C4953">
      <w:pPr>
        <w:tabs>
          <w:tab w:val="left" w:pos="720"/>
        </w:tabs>
        <w:ind w:firstLine="0"/>
        <w:rPr>
          <w:rFonts w:cstheme="minorHAnsi"/>
        </w:rPr>
      </w:pPr>
    </w:p>
    <w:p w14:paraId="42DF0D7E" w14:textId="02156050" w:rsidR="00C61722" w:rsidRDefault="00C61722" w:rsidP="000C4953">
      <w:pPr>
        <w:tabs>
          <w:tab w:val="left" w:pos="720"/>
        </w:tabs>
        <w:ind w:firstLine="0"/>
        <w:rPr>
          <w:rFonts w:cstheme="minorHAnsi"/>
        </w:rPr>
      </w:pPr>
    </w:p>
    <w:p w14:paraId="1F515AB6" w14:textId="1FCF07FE" w:rsidR="00C61722" w:rsidRDefault="00C61722" w:rsidP="00C61722">
      <w:pPr>
        <w:tabs>
          <w:tab w:val="left" w:pos="720"/>
        </w:tabs>
        <w:ind w:firstLine="0"/>
        <w:jc w:val="center"/>
        <w:rPr>
          <w:rFonts w:cstheme="minorHAnsi"/>
        </w:rPr>
      </w:pPr>
      <w:r>
        <w:rPr>
          <w:noProof/>
        </w:rPr>
        <w:lastRenderedPageBreak/>
        <w:drawing>
          <wp:inline distT="0" distB="0" distL="0" distR="0" wp14:anchorId="160355FB" wp14:editId="01BDC016">
            <wp:extent cx="3641090" cy="31719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3657198" cy="3185991"/>
                    </a:xfrm>
                    <a:prstGeom prst="rect">
                      <a:avLst/>
                    </a:prstGeom>
                    <a:ln>
                      <a:noFill/>
                    </a:ln>
                    <a:extLst>
                      <a:ext uri="{53640926-AAD7-44D8-BBD7-CCE9431645EC}">
                        <a14:shadowObscured xmlns:a14="http://schemas.microsoft.com/office/drawing/2010/main"/>
                      </a:ext>
                    </a:extLst>
                  </pic:spPr>
                </pic:pic>
              </a:graphicData>
            </a:graphic>
          </wp:inline>
        </w:drawing>
      </w:r>
    </w:p>
    <w:p w14:paraId="64726081" w14:textId="0CA76C31" w:rsidR="004417C2" w:rsidRDefault="00200FC1" w:rsidP="004417C2">
      <w:pPr>
        <w:tabs>
          <w:tab w:val="left" w:pos="720"/>
        </w:tabs>
        <w:ind w:firstLine="0"/>
        <w:rPr>
          <w:rFonts w:cstheme="minorHAnsi"/>
        </w:rPr>
      </w:pPr>
      <w:r>
        <w:rPr>
          <w:rFonts w:cstheme="minorHAnsi"/>
        </w:rPr>
        <w:tab/>
      </w:r>
      <w:r w:rsidR="004417C2" w:rsidRPr="004417C2">
        <w:rPr>
          <w:rFonts w:cstheme="minorHAnsi"/>
        </w:rPr>
        <w:t>I chose to work with variables that have higher correlation value, I included some of the ones</w:t>
      </w:r>
      <w:r w:rsidR="004417C2">
        <w:rPr>
          <w:rFonts w:cstheme="minorHAnsi"/>
        </w:rPr>
        <w:t xml:space="preserve"> </w:t>
      </w:r>
      <w:r w:rsidR="004417C2" w:rsidRPr="004417C2">
        <w:rPr>
          <w:rFonts w:cstheme="minorHAnsi"/>
        </w:rPr>
        <w:t>with high variance to do my feature reduction using first PCA and using LDA</w:t>
      </w:r>
    </w:p>
    <w:p w14:paraId="7C185240" w14:textId="4D588E80" w:rsidR="004417C2" w:rsidRDefault="00200FC1" w:rsidP="004417C2">
      <w:pPr>
        <w:tabs>
          <w:tab w:val="left" w:pos="720"/>
        </w:tabs>
        <w:ind w:firstLine="0"/>
        <w:rPr>
          <w:rFonts w:cstheme="minorHAnsi"/>
        </w:rPr>
      </w:pPr>
      <w:r>
        <w:rPr>
          <w:rFonts w:cstheme="minorHAnsi"/>
        </w:rPr>
        <w:tab/>
        <w:t>Finally,</w:t>
      </w:r>
      <w:r w:rsidR="004417C2">
        <w:rPr>
          <w:rFonts w:cstheme="minorHAnsi"/>
        </w:rPr>
        <w:t xml:space="preserve"> after clean, select</w:t>
      </w:r>
      <w:r w:rsidR="00274465">
        <w:rPr>
          <w:rFonts w:cstheme="minorHAnsi"/>
        </w:rPr>
        <w:t xml:space="preserve"> and organize my features I applied 3 models to my data to be able to check what model would perform the best</w:t>
      </w:r>
      <w:r>
        <w:rPr>
          <w:rFonts w:cstheme="minorHAnsi"/>
        </w:rPr>
        <w:t xml:space="preserve">. </w:t>
      </w:r>
    </w:p>
    <w:p w14:paraId="5354FC88" w14:textId="77777777" w:rsidR="00200FC1" w:rsidRPr="00200FC1" w:rsidRDefault="00200FC1" w:rsidP="00200FC1">
      <w:pPr>
        <w:pStyle w:val="ListParagraph"/>
        <w:numPr>
          <w:ilvl w:val="0"/>
          <w:numId w:val="18"/>
        </w:numPr>
        <w:tabs>
          <w:tab w:val="left" w:pos="720"/>
        </w:tabs>
        <w:rPr>
          <w:rFonts w:cstheme="minorHAnsi"/>
        </w:rPr>
      </w:pPr>
      <w:r w:rsidRPr="00200FC1">
        <w:rPr>
          <w:rFonts w:cstheme="minorHAnsi"/>
        </w:rPr>
        <w:t>Logistic Regression</w:t>
      </w:r>
    </w:p>
    <w:p w14:paraId="135D5CD2" w14:textId="77777777" w:rsidR="00200FC1" w:rsidRPr="00200FC1" w:rsidRDefault="00200FC1" w:rsidP="00200FC1">
      <w:pPr>
        <w:pStyle w:val="ListParagraph"/>
        <w:numPr>
          <w:ilvl w:val="0"/>
          <w:numId w:val="18"/>
        </w:numPr>
        <w:tabs>
          <w:tab w:val="left" w:pos="720"/>
        </w:tabs>
        <w:rPr>
          <w:rFonts w:cstheme="minorHAnsi"/>
        </w:rPr>
      </w:pPr>
      <w:r w:rsidRPr="00200FC1">
        <w:rPr>
          <w:rFonts w:cstheme="minorHAnsi"/>
        </w:rPr>
        <w:t>K-Nearest Neighbor</w:t>
      </w:r>
    </w:p>
    <w:p w14:paraId="51A25FE7" w14:textId="77777777" w:rsidR="00200FC1" w:rsidRPr="00200FC1" w:rsidRDefault="00200FC1" w:rsidP="00200FC1">
      <w:pPr>
        <w:pStyle w:val="ListParagraph"/>
        <w:numPr>
          <w:ilvl w:val="0"/>
          <w:numId w:val="18"/>
        </w:numPr>
        <w:tabs>
          <w:tab w:val="left" w:pos="720"/>
        </w:tabs>
        <w:rPr>
          <w:rFonts w:cstheme="minorHAnsi"/>
        </w:rPr>
      </w:pPr>
      <w:r w:rsidRPr="00200FC1">
        <w:rPr>
          <w:rFonts w:cstheme="minorHAnsi"/>
        </w:rPr>
        <w:t>Random Forest Classifier</w:t>
      </w:r>
    </w:p>
    <w:p w14:paraId="6363971C" w14:textId="77777777" w:rsidR="00200FC1" w:rsidRPr="00200FC1" w:rsidRDefault="00200FC1" w:rsidP="00200FC1">
      <w:pPr>
        <w:tabs>
          <w:tab w:val="left" w:pos="720"/>
        </w:tabs>
        <w:ind w:firstLine="0"/>
        <w:rPr>
          <w:rFonts w:cstheme="minorHAnsi"/>
        </w:rPr>
      </w:pPr>
      <w:r w:rsidRPr="00200FC1">
        <w:rPr>
          <w:rFonts w:cstheme="minorHAnsi"/>
        </w:rPr>
        <w:t>My numeric features were:</w:t>
      </w:r>
    </w:p>
    <w:p w14:paraId="31E3E20E" w14:textId="77777777" w:rsidR="00200FC1" w:rsidRPr="00200FC1" w:rsidRDefault="00200FC1" w:rsidP="00200FC1">
      <w:pPr>
        <w:pStyle w:val="ListParagraph"/>
        <w:numPr>
          <w:ilvl w:val="0"/>
          <w:numId w:val="19"/>
        </w:numPr>
        <w:tabs>
          <w:tab w:val="left" w:pos="720"/>
        </w:tabs>
        <w:rPr>
          <w:rFonts w:cstheme="minorHAnsi"/>
        </w:rPr>
      </w:pPr>
      <w:r w:rsidRPr="00200FC1">
        <w:rPr>
          <w:rFonts w:cstheme="minorHAnsi"/>
        </w:rPr>
        <w:t>'</w:t>
      </w:r>
      <w:proofErr w:type="spellStart"/>
      <w:r w:rsidRPr="00200FC1">
        <w:rPr>
          <w:rFonts w:cstheme="minorHAnsi"/>
        </w:rPr>
        <w:t>lead_time_log</w:t>
      </w:r>
      <w:proofErr w:type="spellEnd"/>
      <w:r w:rsidRPr="00200FC1">
        <w:rPr>
          <w:rFonts w:cstheme="minorHAnsi"/>
        </w:rPr>
        <w:t>'</w:t>
      </w:r>
    </w:p>
    <w:p w14:paraId="0E63FDA5" w14:textId="77777777" w:rsidR="00200FC1" w:rsidRPr="00200FC1" w:rsidRDefault="00200FC1" w:rsidP="00200FC1">
      <w:pPr>
        <w:pStyle w:val="ListParagraph"/>
        <w:numPr>
          <w:ilvl w:val="0"/>
          <w:numId w:val="19"/>
        </w:numPr>
        <w:tabs>
          <w:tab w:val="left" w:pos="720"/>
        </w:tabs>
        <w:rPr>
          <w:rFonts w:cstheme="minorHAnsi"/>
        </w:rPr>
      </w:pPr>
      <w:r w:rsidRPr="00200FC1">
        <w:rPr>
          <w:rFonts w:cstheme="minorHAnsi"/>
        </w:rPr>
        <w:t>'</w:t>
      </w:r>
      <w:proofErr w:type="spellStart"/>
      <w:r w:rsidRPr="00200FC1">
        <w:rPr>
          <w:rFonts w:cstheme="minorHAnsi"/>
        </w:rPr>
        <w:t>total_of_special_requests</w:t>
      </w:r>
      <w:proofErr w:type="spellEnd"/>
      <w:r w:rsidRPr="00200FC1">
        <w:rPr>
          <w:rFonts w:cstheme="minorHAnsi"/>
        </w:rPr>
        <w:t>'</w:t>
      </w:r>
    </w:p>
    <w:p w14:paraId="2D064C27" w14:textId="77777777" w:rsidR="00200FC1" w:rsidRPr="00200FC1" w:rsidRDefault="00200FC1" w:rsidP="00200FC1">
      <w:pPr>
        <w:pStyle w:val="ListParagraph"/>
        <w:numPr>
          <w:ilvl w:val="0"/>
          <w:numId w:val="19"/>
        </w:numPr>
        <w:tabs>
          <w:tab w:val="left" w:pos="720"/>
        </w:tabs>
        <w:rPr>
          <w:rFonts w:cstheme="minorHAnsi"/>
        </w:rPr>
      </w:pPr>
      <w:r w:rsidRPr="00200FC1">
        <w:rPr>
          <w:rFonts w:cstheme="minorHAnsi"/>
        </w:rPr>
        <w:t>'</w:t>
      </w:r>
      <w:proofErr w:type="spellStart"/>
      <w:r w:rsidRPr="00200FC1">
        <w:rPr>
          <w:rFonts w:cstheme="minorHAnsi"/>
        </w:rPr>
        <w:t>previous_cancellations</w:t>
      </w:r>
      <w:proofErr w:type="spellEnd"/>
      <w:r w:rsidRPr="00200FC1">
        <w:rPr>
          <w:rFonts w:cstheme="minorHAnsi"/>
        </w:rPr>
        <w:t>'</w:t>
      </w:r>
    </w:p>
    <w:p w14:paraId="65A44A42" w14:textId="77777777" w:rsidR="00200FC1" w:rsidRPr="00200FC1" w:rsidRDefault="00200FC1" w:rsidP="00200FC1">
      <w:pPr>
        <w:pStyle w:val="ListParagraph"/>
        <w:numPr>
          <w:ilvl w:val="0"/>
          <w:numId w:val="19"/>
        </w:numPr>
        <w:tabs>
          <w:tab w:val="left" w:pos="720"/>
        </w:tabs>
        <w:rPr>
          <w:rFonts w:cstheme="minorHAnsi"/>
        </w:rPr>
      </w:pPr>
      <w:r w:rsidRPr="00200FC1">
        <w:rPr>
          <w:rFonts w:cstheme="minorHAnsi"/>
        </w:rPr>
        <w:t>'adults'</w:t>
      </w:r>
    </w:p>
    <w:p w14:paraId="6AC1BADD" w14:textId="77777777" w:rsidR="00200FC1" w:rsidRPr="00200FC1" w:rsidRDefault="00200FC1" w:rsidP="00200FC1">
      <w:pPr>
        <w:pStyle w:val="ListParagraph"/>
        <w:numPr>
          <w:ilvl w:val="0"/>
          <w:numId w:val="19"/>
        </w:numPr>
        <w:tabs>
          <w:tab w:val="left" w:pos="720"/>
        </w:tabs>
        <w:rPr>
          <w:rFonts w:cstheme="minorHAnsi"/>
        </w:rPr>
      </w:pPr>
      <w:r w:rsidRPr="00200FC1">
        <w:rPr>
          <w:rFonts w:cstheme="minorHAnsi"/>
        </w:rPr>
        <w:t>'</w:t>
      </w:r>
      <w:proofErr w:type="spellStart"/>
      <w:r w:rsidRPr="00200FC1">
        <w:rPr>
          <w:rFonts w:cstheme="minorHAnsi"/>
        </w:rPr>
        <w:t>is_repeated_guest</w:t>
      </w:r>
      <w:proofErr w:type="spellEnd"/>
      <w:r w:rsidRPr="00200FC1">
        <w:rPr>
          <w:rFonts w:cstheme="minorHAnsi"/>
        </w:rPr>
        <w:t>'</w:t>
      </w:r>
    </w:p>
    <w:p w14:paraId="252A97EA" w14:textId="77777777" w:rsidR="00200FC1" w:rsidRPr="00200FC1" w:rsidRDefault="00200FC1" w:rsidP="00200FC1">
      <w:pPr>
        <w:pStyle w:val="ListParagraph"/>
        <w:numPr>
          <w:ilvl w:val="0"/>
          <w:numId w:val="19"/>
        </w:numPr>
        <w:tabs>
          <w:tab w:val="left" w:pos="720"/>
        </w:tabs>
        <w:rPr>
          <w:rFonts w:cstheme="minorHAnsi"/>
        </w:rPr>
      </w:pPr>
      <w:r w:rsidRPr="00200FC1">
        <w:rPr>
          <w:rFonts w:cstheme="minorHAnsi"/>
        </w:rPr>
        <w:t>'</w:t>
      </w:r>
      <w:proofErr w:type="spellStart"/>
      <w:r w:rsidRPr="00200FC1">
        <w:rPr>
          <w:rFonts w:cstheme="minorHAnsi"/>
        </w:rPr>
        <w:t>days_in_waiting_list</w:t>
      </w:r>
      <w:proofErr w:type="spellEnd"/>
      <w:r w:rsidRPr="00200FC1">
        <w:rPr>
          <w:rFonts w:cstheme="minorHAnsi"/>
        </w:rPr>
        <w:t>'</w:t>
      </w:r>
    </w:p>
    <w:p w14:paraId="6E12A780" w14:textId="77777777" w:rsidR="00200FC1" w:rsidRPr="00200FC1" w:rsidRDefault="00200FC1" w:rsidP="00200FC1">
      <w:pPr>
        <w:tabs>
          <w:tab w:val="left" w:pos="720"/>
        </w:tabs>
        <w:ind w:firstLine="0"/>
        <w:rPr>
          <w:rFonts w:cstheme="minorHAnsi"/>
        </w:rPr>
      </w:pPr>
      <w:r w:rsidRPr="00200FC1">
        <w:rPr>
          <w:rFonts w:cstheme="minorHAnsi"/>
        </w:rPr>
        <w:lastRenderedPageBreak/>
        <w:t xml:space="preserve">My categorical features: </w:t>
      </w:r>
    </w:p>
    <w:p w14:paraId="5CB0BBE1" w14:textId="77777777" w:rsidR="00200FC1" w:rsidRPr="00200FC1" w:rsidRDefault="00200FC1" w:rsidP="00200FC1">
      <w:pPr>
        <w:tabs>
          <w:tab w:val="left" w:pos="720"/>
        </w:tabs>
        <w:ind w:firstLine="0"/>
        <w:rPr>
          <w:rFonts w:cstheme="minorHAnsi"/>
        </w:rPr>
      </w:pPr>
    </w:p>
    <w:p w14:paraId="0324939D" w14:textId="77777777" w:rsidR="00200FC1" w:rsidRPr="00200FC1" w:rsidRDefault="00200FC1" w:rsidP="00200FC1">
      <w:pPr>
        <w:pStyle w:val="ListParagraph"/>
        <w:numPr>
          <w:ilvl w:val="0"/>
          <w:numId w:val="20"/>
        </w:numPr>
        <w:tabs>
          <w:tab w:val="left" w:pos="720"/>
        </w:tabs>
        <w:rPr>
          <w:rFonts w:cstheme="minorHAnsi"/>
        </w:rPr>
      </w:pPr>
      <w:r w:rsidRPr="00200FC1">
        <w:rPr>
          <w:rFonts w:cstheme="minorHAnsi"/>
        </w:rPr>
        <w:t>'hotel'</w:t>
      </w:r>
    </w:p>
    <w:p w14:paraId="2D3F9E97" w14:textId="77777777" w:rsidR="00200FC1" w:rsidRPr="00200FC1" w:rsidRDefault="00200FC1" w:rsidP="00200FC1">
      <w:pPr>
        <w:pStyle w:val="ListParagraph"/>
        <w:numPr>
          <w:ilvl w:val="0"/>
          <w:numId w:val="20"/>
        </w:numPr>
        <w:tabs>
          <w:tab w:val="left" w:pos="720"/>
        </w:tabs>
        <w:rPr>
          <w:rFonts w:cstheme="minorHAnsi"/>
        </w:rPr>
      </w:pPr>
      <w:r w:rsidRPr="00200FC1">
        <w:rPr>
          <w:rFonts w:cstheme="minorHAnsi"/>
        </w:rPr>
        <w:t>'</w:t>
      </w:r>
      <w:proofErr w:type="spellStart"/>
      <w:r w:rsidRPr="00200FC1">
        <w:rPr>
          <w:rFonts w:cstheme="minorHAnsi"/>
        </w:rPr>
        <w:t>arrival_date_month</w:t>
      </w:r>
      <w:proofErr w:type="spellEnd"/>
      <w:r w:rsidRPr="00200FC1">
        <w:rPr>
          <w:rFonts w:cstheme="minorHAnsi"/>
        </w:rPr>
        <w:t>'</w:t>
      </w:r>
    </w:p>
    <w:p w14:paraId="7CB3D54E" w14:textId="77777777" w:rsidR="00200FC1" w:rsidRPr="00200FC1" w:rsidRDefault="00200FC1" w:rsidP="00200FC1">
      <w:pPr>
        <w:pStyle w:val="ListParagraph"/>
        <w:numPr>
          <w:ilvl w:val="0"/>
          <w:numId w:val="20"/>
        </w:numPr>
        <w:tabs>
          <w:tab w:val="left" w:pos="720"/>
        </w:tabs>
        <w:rPr>
          <w:rFonts w:cstheme="minorHAnsi"/>
        </w:rPr>
      </w:pPr>
      <w:r w:rsidRPr="00200FC1">
        <w:rPr>
          <w:rFonts w:cstheme="minorHAnsi"/>
        </w:rPr>
        <w:t>'country',</w:t>
      </w:r>
    </w:p>
    <w:p w14:paraId="1A0B0900" w14:textId="77777777" w:rsidR="00200FC1" w:rsidRPr="00200FC1" w:rsidRDefault="00200FC1" w:rsidP="00200FC1">
      <w:pPr>
        <w:pStyle w:val="ListParagraph"/>
        <w:numPr>
          <w:ilvl w:val="0"/>
          <w:numId w:val="20"/>
        </w:numPr>
        <w:tabs>
          <w:tab w:val="left" w:pos="720"/>
        </w:tabs>
        <w:rPr>
          <w:rFonts w:cstheme="minorHAnsi"/>
        </w:rPr>
      </w:pPr>
      <w:r w:rsidRPr="00200FC1">
        <w:rPr>
          <w:rFonts w:cstheme="minorHAnsi"/>
        </w:rPr>
        <w:t>'</w:t>
      </w:r>
      <w:proofErr w:type="spellStart"/>
      <w:r w:rsidRPr="00200FC1">
        <w:rPr>
          <w:rFonts w:cstheme="minorHAnsi"/>
        </w:rPr>
        <w:t>deposit_type</w:t>
      </w:r>
      <w:proofErr w:type="spellEnd"/>
      <w:r w:rsidRPr="00200FC1">
        <w:rPr>
          <w:rFonts w:cstheme="minorHAnsi"/>
        </w:rPr>
        <w:t>'</w:t>
      </w:r>
    </w:p>
    <w:p w14:paraId="3464FBA0" w14:textId="3C6962F2" w:rsidR="00200FC1" w:rsidRPr="00200FC1" w:rsidRDefault="00200FC1" w:rsidP="00200FC1">
      <w:pPr>
        <w:tabs>
          <w:tab w:val="left" w:pos="720"/>
        </w:tabs>
        <w:ind w:firstLine="0"/>
        <w:rPr>
          <w:rFonts w:cstheme="minorHAnsi"/>
        </w:rPr>
      </w:pPr>
      <w:r w:rsidRPr="00200FC1">
        <w:rPr>
          <w:rFonts w:cstheme="minorHAnsi"/>
        </w:rPr>
        <w:t>After convert my categorical variables in numbers and create my dummy feature data frame, I concatenate both</w:t>
      </w:r>
    </w:p>
    <w:p w14:paraId="2115EC90" w14:textId="77777777" w:rsidR="00200FC1" w:rsidRPr="00200FC1" w:rsidRDefault="00200FC1" w:rsidP="00200FC1">
      <w:pPr>
        <w:tabs>
          <w:tab w:val="left" w:pos="720"/>
        </w:tabs>
        <w:ind w:firstLine="0"/>
        <w:rPr>
          <w:rFonts w:cstheme="minorHAnsi"/>
        </w:rPr>
      </w:pPr>
    </w:p>
    <w:p w14:paraId="7BA134EC" w14:textId="56EA23EC" w:rsidR="00200FC1" w:rsidRDefault="00200FC1" w:rsidP="00200FC1">
      <w:pPr>
        <w:tabs>
          <w:tab w:val="left" w:pos="720"/>
        </w:tabs>
        <w:ind w:firstLine="0"/>
        <w:rPr>
          <w:rFonts w:cstheme="minorHAnsi"/>
        </w:rPr>
      </w:pPr>
      <w:r w:rsidRPr="00200FC1">
        <w:rPr>
          <w:rFonts w:cstheme="minorHAnsi"/>
        </w:rPr>
        <w:t>After this I Applied Logistic regression and these were my results</w:t>
      </w:r>
      <w:r w:rsidR="00AC66B8">
        <w:rPr>
          <w:rFonts w:cstheme="minorHAnsi"/>
        </w:rPr>
        <w:t>:</w:t>
      </w:r>
    </w:p>
    <w:p w14:paraId="6F70F41E" w14:textId="3AF892BF" w:rsidR="00AC66B8" w:rsidRDefault="00567770" w:rsidP="00200FC1">
      <w:pPr>
        <w:tabs>
          <w:tab w:val="left" w:pos="720"/>
        </w:tabs>
        <w:ind w:firstLine="0"/>
        <w:rPr>
          <w:rFonts w:cstheme="minorHAnsi"/>
        </w:rPr>
      </w:pPr>
      <w:r>
        <w:rPr>
          <w:rFonts w:cstheme="minorHAnsi"/>
          <w:noProof/>
        </w:rPr>
        <w:drawing>
          <wp:inline distT="0" distB="0" distL="0" distR="0" wp14:anchorId="0DCDE401" wp14:editId="34AF0FA9">
            <wp:extent cx="5943600" cy="3298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6D2286BF" w14:textId="609833AA" w:rsidR="00567770" w:rsidRDefault="00567770" w:rsidP="00200FC1">
      <w:pPr>
        <w:tabs>
          <w:tab w:val="left" w:pos="720"/>
        </w:tabs>
        <w:ind w:firstLine="0"/>
        <w:rPr>
          <w:rFonts w:cstheme="minorHAnsi"/>
        </w:rPr>
      </w:pPr>
    </w:p>
    <w:p w14:paraId="4A02D859" w14:textId="5211E6AF" w:rsidR="00567770" w:rsidRDefault="00567770" w:rsidP="00200FC1">
      <w:pPr>
        <w:tabs>
          <w:tab w:val="left" w:pos="720"/>
        </w:tabs>
        <w:ind w:firstLine="0"/>
        <w:rPr>
          <w:rFonts w:ascii="Helvetica" w:hAnsi="Helvetica"/>
          <w:color w:val="000000"/>
          <w:sz w:val="21"/>
          <w:szCs w:val="21"/>
          <w:shd w:val="clear" w:color="auto" w:fill="FFFFFF"/>
        </w:rPr>
      </w:pPr>
      <w:r>
        <w:rPr>
          <w:rFonts w:ascii="Helvetica" w:hAnsi="Helvetica"/>
          <w:color w:val="000000"/>
          <w:sz w:val="21"/>
          <w:szCs w:val="21"/>
          <w:shd w:val="clear" w:color="auto" w:fill="FFFFFF"/>
        </w:rPr>
        <w:tab/>
        <w:t>Looking at these results, looks like models works better predicting not canceled bookings than they canceled ones, these last ones are the ones that I am interested to know about. I will check another model</w:t>
      </w:r>
    </w:p>
    <w:p w14:paraId="13CBB7F8" w14:textId="4F63639C" w:rsidR="002326EF" w:rsidRDefault="002326EF" w:rsidP="00200FC1">
      <w:pPr>
        <w:tabs>
          <w:tab w:val="left" w:pos="720"/>
        </w:tabs>
        <w:ind w:firstLine="0"/>
        <w:rPr>
          <w:rFonts w:cstheme="minorHAnsi"/>
        </w:rPr>
      </w:pPr>
      <w:r>
        <w:rPr>
          <w:rFonts w:cstheme="minorHAnsi"/>
          <w:noProof/>
        </w:rPr>
        <w:lastRenderedPageBreak/>
        <w:drawing>
          <wp:inline distT="0" distB="0" distL="0" distR="0" wp14:anchorId="4A66A8FA" wp14:editId="2CEB0674">
            <wp:extent cx="5943600" cy="29857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32F13ED9" w14:textId="757FF151" w:rsidR="002326EF" w:rsidRDefault="002326EF" w:rsidP="00200FC1">
      <w:pPr>
        <w:tabs>
          <w:tab w:val="left" w:pos="720"/>
        </w:tabs>
        <w:ind w:firstLine="0"/>
        <w:rPr>
          <w:rFonts w:cstheme="minorHAnsi"/>
        </w:rPr>
      </w:pPr>
      <w:r>
        <w:rPr>
          <w:rFonts w:cstheme="minorHAnsi"/>
          <w:noProof/>
        </w:rPr>
        <w:drawing>
          <wp:inline distT="0" distB="0" distL="0" distR="0" wp14:anchorId="4DB490E6" wp14:editId="19D402E6">
            <wp:extent cx="5943600" cy="2915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p>
    <w:p w14:paraId="4859A05E" w14:textId="67AB1730" w:rsidR="002326EF" w:rsidRDefault="002326EF" w:rsidP="00200FC1">
      <w:pPr>
        <w:tabs>
          <w:tab w:val="left" w:pos="720"/>
        </w:tabs>
        <w:ind w:firstLine="0"/>
        <w:rPr>
          <w:rFonts w:cstheme="minorHAnsi"/>
        </w:rPr>
      </w:pPr>
      <w:r>
        <w:rPr>
          <w:rFonts w:cstheme="minorHAnsi"/>
        </w:rPr>
        <w:tab/>
      </w:r>
      <w:r w:rsidRPr="002326EF">
        <w:rPr>
          <w:rFonts w:cstheme="minorHAnsi"/>
        </w:rPr>
        <w:t>The recall for the canceled reservations is low in comparison with the precision and F1 metrics, what is related with the confusion matrix. The AUC is 0.87 that is not a bad number, is close to 1, so it is not a bad model however the high precision and low recall indicates that the first model it does a good job classifying the observations however about 40% of the canceled observation remains unidentified. https://filosophy.org/writing/visual-algorithms-precision-and-recall/</w:t>
      </w:r>
    </w:p>
    <w:p w14:paraId="2B136C31" w14:textId="7D712000" w:rsidR="0033473F" w:rsidRDefault="00707CAF" w:rsidP="0033473F">
      <w:pPr>
        <w:rPr>
          <w:rFonts w:cstheme="minorHAnsi"/>
        </w:rPr>
      </w:pPr>
      <w:r w:rsidRPr="0033473F">
        <w:rPr>
          <w:b/>
          <w:bCs/>
        </w:rPr>
        <w:lastRenderedPageBreak/>
        <w:t>K-Nearest Neighbors</w:t>
      </w:r>
      <w:r w:rsidR="0033473F" w:rsidRPr="0033473F">
        <w:rPr>
          <w:b/>
          <w:bCs/>
        </w:rPr>
        <w:br/>
      </w:r>
      <w:r w:rsidR="0033473F">
        <w:rPr>
          <w:rFonts w:cstheme="minorHAnsi"/>
        </w:rPr>
        <w:tab/>
      </w:r>
      <w:r w:rsidR="0033473F" w:rsidRPr="0033473F">
        <w:rPr>
          <w:rFonts w:cstheme="minorHAnsi"/>
        </w:rPr>
        <w:t>I use</w:t>
      </w:r>
      <w:r w:rsidR="0033473F">
        <w:rPr>
          <w:rFonts w:cstheme="minorHAnsi"/>
        </w:rPr>
        <w:t>d</w:t>
      </w:r>
      <w:r w:rsidR="0033473F" w:rsidRPr="0033473F">
        <w:rPr>
          <w:rFonts w:cstheme="minorHAnsi"/>
        </w:rPr>
        <w:t xml:space="preserve"> the K-nearest neighbor classifier in my problem, this algorithm will predict the observation to be in one class or the other one </w:t>
      </w:r>
      <w:proofErr w:type="spellStart"/>
      <w:r w:rsidR="0033473F" w:rsidRPr="0033473F">
        <w:rPr>
          <w:rFonts w:cstheme="minorHAnsi"/>
        </w:rPr>
        <w:t>depening</w:t>
      </w:r>
      <w:proofErr w:type="spellEnd"/>
      <w:r w:rsidR="0033473F" w:rsidRPr="0033473F">
        <w:rPr>
          <w:rFonts w:cstheme="minorHAnsi"/>
        </w:rPr>
        <w:t xml:space="preserve"> on the closer class of other </w:t>
      </w:r>
      <w:proofErr w:type="spellStart"/>
      <w:r w:rsidR="0033473F" w:rsidRPr="0033473F">
        <w:rPr>
          <w:rFonts w:cstheme="minorHAnsi"/>
        </w:rPr>
        <w:t>obvservation</w:t>
      </w:r>
      <w:proofErr w:type="spellEnd"/>
      <w:r w:rsidR="0033473F" w:rsidRPr="0033473F">
        <w:rPr>
          <w:rFonts w:cstheme="minorHAnsi"/>
        </w:rPr>
        <w:t>. For this model I use</w:t>
      </w:r>
      <w:r w:rsidR="0033473F">
        <w:rPr>
          <w:rFonts w:cstheme="minorHAnsi"/>
        </w:rPr>
        <w:t>d</w:t>
      </w:r>
      <w:r w:rsidR="0033473F" w:rsidRPr="0033473F">
        <w:rPr>
          <w:rFonts w:cstheme="minorHAnsi"/>
        </w:rPr>
        <w:t xml:space="preserve"> our textbook (</w:t>
      </w:r>
      <w:proofErr w:type="spellStart"/>
      <w:r w:rsidR="0033473F" w:rsidRPr="0033473F">
        <w:rPr>
          <w:rFonts w:cstheme="minorHAnsi"/>
        </w:rPr>
        <w:t>Albon</w:t>
      </w:r>
      <w:proofErr w:type="spellEnd"/>
      <w:r w:rsidR="0033473F" w:rsidRPr="0033473F">
        <w:rPr>
          <w:rFonts w:cstheme="minorHAnsi"/>
        </w:rPr>
        <w:t>. 2018. p254)</w:t>
      </w:r>
    </w:p>
    <w:p w14:paraId="0BD975F2" w14:textId="77E599D5" w:rsidR="007935D4" w:rsidRDefault="0033473F" w:rsidP="000C4953">
      <w:pPr>
        <w:tabs>
          <w:tab w:val="left" w:pos="720"/>
        </w:tabs>
        <w:ind w:firstLine="0"/>
        <w:rPr>
          <w:rFonts w:cstheme="minorHAnsi"/>
        </w:rPr>
      </w:pPr>
      <w:r>
        <w:rPr>
          <w:rFonts w:cstheme="minorHAnsi"/>
        </w:rPr>
        <w:tab/>
      </w:r>
      <w:r w:rsidR="002D1C04" w:rsidRPr="002D1C04">
        <w:rPr>
          <w:rFonts w:cstheme="minorHAnsi"/>
        </w:rPr>
        <w:t xml:space="preserve">I have a number of new observations (My validation set) and want to know what observations will going to be canceled and which ones are not, I am going to use K-Nearest Neighbor Classifier, I define </w:t>
      </w:r>
      <w:proofErr w:type="spellStart"/>
      <w:r w:rsidR="002D1C04" w:rsidRPr="002D1C04">
        <w:rPr>
          <w:rFonts w:cstheme="minorHAnsi"/>
        </w:rPr>
        <w:t>n_neighbors</w:t>
      </w:r>
      <w:proofErr w:type="spellEnd"/>
      <w:r w:rsidR="002D1C04" w:rsidRPr="002D1C04">
        <w:rPr>
          <w:rFonts w:cstheme="minorHAnsi"/>
        </w:rPr>
        <w:t xml:space="preserve"> just 2, I just have 2 categories</w:t>
      </w:r>
    </w:p>
    <w:p w14:paraId="044CAC55" w14:textId="57F7B012" w:rsidR="002D1C04" w:rsidRDefault="002D1C04" w:rsidP="000C4953">
      <w:pPr>
        <w:tabs>
          <w:tab w:val="left" w:pos="720"/>
        </w:tabs>
        <w:ind w:firstLine="0"/>
        <w:rPr>
          <w:rFonts w:cstheme="minorHAnsi"/>
        </w:rPr>
      </w:pPr>
      <w:r>
        <w:rPr>
          <w:rFonts w:cstheme="minorHAnsi"/>
          <w:noProof/>
        </w:rPr>
        <w:drawing>
          <wp:inline distT="0" distB="0" distL="0" distR="0" wp14:anchorId="4BF6FF07" wp14:editId="7F32B932">
            <wp:extent cx="5943600" cy="3298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542A7496" w14:textId="512959EF" w:rsidR="002D1C04" w:rsidRDefault="002D1C04" w:rsidP="000C4953">
      <w:pPr>
        <w:tabs>
          <w:tab w:val="left" w:pos="720"/>
        </w:tabs>
        <w:ind w:firstLine="0"/>
        <w:rPr>
          <w:rFonts w:cstheme="minorHAnsi"/>
        </w:rPr>
      </w:pPr>
      <w:r w:rsidRPr="002D1C04">
        <w:rPr>
          <w:rFonts w:cstheme="minorHAnsi"/>
        </w:rPr>
        <w:t>This matrix looks better than the one for the Logistic regression, K-nearest neighbor perform better on the canceled category, it predicted more observations canceled that were actually canceled</w:t>
      </w:r>
    </w:p>
    <w:p w14:paraId="50F6EE42" w14:textId="11A33CD2" w:rsidR="002D1C04" w:rsidRDefault="002D1C04" w:rsidP="000C4953">
      <w:pPr>
        <w:tabs>
          <w:tab w:val="left" w:pos="720"/>
        </w:tabs>
        <w:ind w:firstLine="0"/>
        <w:rPr>
          <w:rFonts w:cstheme="minorHAnsi"/>
        </w:rPr>
      </w:pPr>
      <w:r>
        <w:rPr>
          <w:rFonts w:cstheme="minorHAnsi"/>
          <w:noProof/>
        </w:rPr>
        <w:lastRenderedPageBreak/>
        <w:drawing>
          <wp:inline distT="0" distB="0" distL="0" distR="0" wp14:anchorId="2DFF2C03" wp14:editId="7DF063DA">
            <wp:extent cx="5943600" cy="29857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3E60F644" w14:textId="13D0BA1B" w:rsidR="00787382" w:rsidRDefault="00787382" w:rsidP="000C4953">
      <w:pPr>
        <w:tabs>
          <w:tab w:val="left" w:pos="720"/>
        </w:tabs>
        <w:ind w:firstLine="0"/>
        <w:rPr>
          <w:rFonts w:ascii="Helvetica" w:hAnsi="Helvetica"/>
          <w:color w:val="000000"/>
          <w:sz w:val="21"/>
          <w:szCs w:val="21"/>
          <w:shd w:val="clear" w:color="auto" w:fill="FFFFFF"/>
        </w:rPr>
      </w:pPr>
      <w:r>
        <w:rPr>
          <w:rFonts w:cstheme="minorHAnsi"/>
          <w:noProof/>
        </w:rPr>
        <w:drawing>
          <wp:inline distT="0" distB="0" distL="0" distR="0" wp14:anchorId="754252EF" wp14:editId="73BD2465">
            <wp:extent cx="5943600" cy="2915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r>
        <w:rPr>
          <w:rFonts w:cstheme="minorHAnsi"/>
        </w:rPr>
        <w:br/>
      </w:r>
      <w:r>
        <w:rPr>
          <w:rFonts w:ascii="Helvetica" w:hAnsi="Helvetica"/>
          <w:color w:val="000000"/>
          <w:sz w:val="21"/>
          <w:szCs w:val="21"/>
          <w:shd w:val="clear" w:color="auto" w:fill="FFFFFF"/>
        </w:rPr>
        <w:t>The results of this model look similar to the Logistic regression, this one present a lower AUC value 0.85. but the recall for canceled observations went up in about .4%</w:t>
      </w:r>
    </w:p>
    <w:p w14:paraId="49805EC5" w14:textId="5CC097E9" w:rsidR="00787382" w:rsidRDefault="00787382" w:rsidP="000C4953">
      <w:pPr>
        <w:tabs>
          <w:tab w:val="left" w:pos="720"/>
        </w:tabs>
        <w:ind w:firstLine="0"/>
        <w:rPr>
          <w:rFonts w:ascii="Helvetica" w:hAnsi="Helvetica"/>
          <w:color w:val="000000"/>
          <w:sz w:val="21"/>
          <w:szCs w:val="21"/>
          <w:shd w:val="clear" w:color="auto" w:fill="FFFFFF"/>
        </w:rPr>
      </w:pPr>
    </w:p>
    <w:p w14:paraId="6390B882" w14:textId="42033E86" w:rsidR="00787382" w:rsidRDefault="00787382" w:rsidP="000C4953">
      <w:pPr>
        <w:tabs>
          <w:tab w:val="left" w:pos="720"/>
        </w:tabs>
        <w:ind w:firstLine="0"/>
        <w:rPr>
          <w:rFonts w:ascii="Helvetica" w:hAnsi="Helvetica"/>
          <w:color w:val="000000"/>
          <w:sz w:val="21"/>
          <w:szCs w:val="21"/>
          <w:shd w:val="clear" w:color="auto" w:fill="FFFFFF"/>
        </w:rPr>
      </w:pPr>
    </w:p>
    <w:p w14:paraId="118278B8" w14:textId="555DDCBF" w:rsidR="00787382" w:rsidRDefault="00787382" w:rsidP="000C4953">
      <w:pPr>
        <w:tabs>
          <w:tab w:val="left" w:pos="720"/>
        </w:tabs>
        <w:ind w:firstLine="0"/>
        <w:rPr>
          <w:rFonts w:ascii="Helvetica" w:hAnsi="Helvetica"/>
          <w:color w:val="000000"/>
          <w:sz w:val="21"/>
          <w:szCs w:val="21"/>
          <w:shd w:val="clear" w:color="auto" w:fill="FFFFFF"/>
        </w:rPr>
      </w:pPr>
    </w:p>
    <w:p w14:paraId="0CEA642E" w14:textId="1711F58E" w:rsidR="00787382" w:rsidRDefault="00787382" w:rsidP="000C4953">
      <w:pPr>
        <w:tabs>
          <w:tab w:val="left" w:pos="720"/>
        </w:tabs>
        <w:ind w:firstLine="0"/>
        <w:rPr>
          <w:rFonts w:ascii="Helvetica" w:hAnsi="Helvetica"/>
          <w:color w:val="000000"/>
          <w:sz w:val="21"/>
          <w:szCs w:val="21"/>
          <w:shd w:val="clear" w:color="auto" w:fill="FFFFFF"/>
        </w:rPr>
      </w:pPr>
    </w:p>
    <w:p w14:paraId="6F0AD352" w14:textId="77777777" w:rsidR="00787382" w:rsidRDefault="00787382" w:rsidP="00787382">
      <w:pPr>
        <w:pStyle w:val="Heading2"/>
        <w:shd w:val="clear" w:color="auto" w:fill="FFFFFF"/>
        <w:spacing w:before="153"/>
        <w:rPr>
          <w:rFonts w:ascii="Helvetica" w:hAnsi="Helvetica"/>
          <w:color w:val="000000"/>
          <w:kern w:val="0"/>
          <w:sz w:val="33"/>
          <w:szCs w:val="33"/>
        </w:rPr>
      </w:pPr>
      <w:r>
        <w:rPr>
          <w:rFonts w:ascii="Helvetica" w:hAnsi="Helvetica"/>
          <w:color w:val="000000"/>
          <w:sz w:val="33"/>
          <w:szCs w:val="33"/>
        </w:rPr>
        <w:lastRenderedPageBreak/>
        <w:t>Random Forest Classifier</w:t>
      </w:r>
    </w:p>
    <w:p w14:paraId="0D59D0B3" w14:textId="77777777" w:rsidR="00787382" w:rsidRDefault="00787382" w:rsidP="0033473F">
      <w:pPr>
        <w:pStyle w:val="NormalWeb"/>
        <w:shd w:val="clear" w:color="auto" w:fill="FFFFFF"/>
        <w:spacing w:before="240"/>
        <w:ind w:firstLine="720"/>
        <w:rPr>
          <w:rFonts w:ascii="Helvetica" w:hAnsi="Helvetica"/>
          <w:color w:val="000000"/>
          <w:sz w:val="21"/>
          <w:szCs w:val="21"/>
        </w:rPr>
      </w:pPr>
      <w:r>
        <w:rPr>
          <w:rFonts w:ascii="Helvetica" w:hAnsi="Helvetica"/>
          <w:color w:val="000000"/>
          <w:sz w:val="21"/>
          <w:szCs w:val="21"/>
        </w:rPr>
        <w:t>I'll use as third option a Random Forest Classifier, I am going to use this model because is another option for classification problem. I used our textbook (</w:t>
      </w:r>
      <w:proofErr w:type="spellStart"/>
      <w:r>
        <w:rPr>
          <w:rFonts w:ascii="Helvetica" w:hAnsi="Helvetica"/>
          <w:color w:val="000000"/>
          <w:sz w:val="21"/>
          <w:szCs w:val="21"/>
        </w:rPr>
        <w:t>Albon</w:t>
      </w:r>
      <w:proofErr w:type="spellEnd"/>
      <w:r>
        <w:rPr>
          <w:rFonts w:ascii="Helvetica" w:hAnsi="Helvetica"/>
          <w:color w:val="000000"/>
          <w:sz w:val="21"/>
          <w:szCs w:val="21"/>
        </w:rPr>
        <w:t>. 2018 p 238)</w:t>
      </w:r>
    </w:p>
    <w:p w14:paraId="27060EF2" w14:textId="3F2461E9" w:rsidR="00787382" w:rsidRDefault="00927D84" w:rsidP="000C4953">
      <w:pPr>
        <w:tabs>
          <w:tab w:val="left" w:pos="720"/>
        </w:tabs>
        <w:ind w:firstLine="0"/>
        <w:rPr>
          <w:rFonts w:cstheme="minorHAnsi"/>
        </w:rPr>
      </w:pPr>
      <w:r>
        <w:rPr>
          <w:rFonts w:cstheme="minorHAnsi"/>
          <w:noProof/>
        </w:rPr>
        <w:drawing>
          <wp:inline distT="0" distB="0" distL="0" distR="0" wp14:anchorId="0B06B9A6" wp14:editId="068BE031">
            <wp:extent cx="5943600" cy="3298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71CD04A1" w14:textId="5D0C9020" w:rsidR="00927D84" w:rsidRDefault="00927D84" w:rsidP="000C4953">
      <w:pPr>
        <w:tabs>
          <w:tab w:val="left" w:pos="720"/>
        </w:tabs>
        <w:ind w:firstLine="0"/>
        <w:rPr>
          <w:rFonts w:cstheme="minorHAnsi"/>
        </w:rPr>
      </w:pPr>
      <w:r>
        <w:rPr>
          <w:rFonts w:cstheme="minorHAnsi"/>
          <w:noProof/>
        </w:rPr>
        <w:drawing>
          <wp:inline distT="0" distB="0" distL="0" distR="0" wp14:anchorId="009306EC" wp14:editId="534A1B77">
            <wp:extent cx="5943600" cy="2985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46020B0B" w14:textId="1902E020" w:rsidR="00927D84" w:rsidRDefault="00927D84" w:rsidP="000C4953">
      <w:pPr>
        <w:tabs>
          <w:tab w:val="left" w:pos="720"/>
        </w:tabs>
        <w:ind w:firstLine="0"/>
        <w:rPr>
          <w:rFonts w:cstheme="minorHAnsi"/>
        </w:rPr>
      </w:pPr>
    </w:p>
    <w:p w14:paraId="1E5CDD3B" w14:textId="39C809ED" w:rsidR="00927D84" w:rsidRDefault="00927D84" w:rsidP="000C4953">
      <w:pPr>
        <w:tabs>
          <w:tab w:val="left" w:pos="720"/>
        </w:tabs>
        <w:ind w:firstLine="0"/>
        <w:rPr>
          <w:rFonts w:cstheme="minorHAnsi"/>
        </w:rPr>
      </w:pPr>
      <w:r>
        <w:rPr>
          <w:rFonts w:cstheme="minorHAnsi"/>
          <w:noProof/>
        </w:rPr>
        <w:lastRenderedPageBreak/>
        <w:drawing>
          <wp:inline distT="0" distB="0" distL="0" distR="0" wp14:anchorId="41BBE27F" wp14:editId="2C0E405D">
            <wp:extent cx="5943600" cy="2915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p>
    <w:p w14:paraId="4A319047" w14:textId="047DC6CA" w:rsidR="00927D84" w:rsidRDefault="00927D84" w:rsidP="000C4953">
      <w:pPr>
        <w:tabs>
          <w:tab w:val="left" w:pos="720"/>
        </w:tabs>
        <w:ind w:firstLine="0"/>
        <w:rPr>
          <w:rFonts w:cstheme="minorHAnsi"/>
        </w:rPr>
      </w:pPr>
      <w:r>
        <w:rPr>
          <w:rFonts w:ascii="Helvetica" w:hAnsi="Helvetica"/>
          <w:color w:val="000000"/>
          <w:sz w:val="21"/>
          <w:szCs w:val="21"/>
          <w:shd w:val="clear" w:color="auto" w:fill="FFFFFF"/>
        </w:rPr>
        <w:t>In conclusion my model selection is the Random Forest model, this model presented better performance with better values of precision, recall and F1 for both classes and the AUC value of 0.89 what is higher than the models used before. Even that the Random forest present a lower precision, in general all metrics were better with Random Forest Classifier. Also the True Positive (9872) for Random Forest is better than the 2 model before</w:t>
      </w:r>
    </w:p>
    <w:p w14:paraId="3E66DB77" w14:textId="3E4B67B5" w:rsidR="007935D4" w:rsidRDefault="007935D4" w:rsidP="000C4953">
      <w:pPr>
        <w:tabs>
          <w:tab w:val="left" w:pos="720"/>
        </w:tabs>
        <w:ind w:firstLine="0"/>
        <w:rPr>
          <w:rFonts w:cstheme="minorHAnsi"/>
        </w:rPr>
      </w:pPr>
    </w:p>
    <w:p w14:paraId="6DD650CF" w14:textId="51E70F08" w:rsidR="0033473F" w:rsidRDefault="0033473F" w:rsidP="000C4953">
      <w:pPr>
        <w:tabs>
          <w:tab w:val="left" w:pos="720"/>
        </w:tabs>
        <w:ind w:firstLine="0"/>
        <w:rPr>
          <w:rFonts w:cstheme="minorHAnsi"/>
        </w:rPr>
      </w:pPr>
    </w:p>
    <w:p w14:paraId="28388D3C" w14:textId="1C8EFCC8" w:rsidR="0033473F" w:rsidRDefault="0033473F" w:rsidP="000C4953">
      <w:pPr>
        <w:tabs>
          <w:tab w:val="left" w:pos="720"/>
        </w:tabs>
        <w:ind w:firstLine="0"/>
        <w:rPr>
          <w:rFonts w:cstheme="minorHAnsi"/>
        </w:rPr>
      </w:pPr>
    </w:p>
    <w:p w14:paraId="34845129" w14:textId="532A56D4" w:rsidR="0033473F" w:rsidRDefault="0033473F" w:rsidP="000C4953">
      <w:pPr>
        <w:tabs>
          <w:tab w:val="left" w:pos="720"/>
        </w:tabs>
        <w:ind w:firstLine="0"/>
        <w:rPr>
          <w:rFonts w:cstheme="minorHAnsi"/>
        </w:rPr>
      </w:pPr>
    </w:p>
    <w:p w14:paraId="1A51E10E" w14:textId="523387FD" w:rsidR="0033473F" w:rsidRDefault="0033473F" w:rsidP="000C4953">
      <w:pPr>
        <w:tabs>
          <w:tab w:val="left" w:pos="720"/>
        </w:tabs>
        <w:ind w:firstLine="0"/>
        <w:rPr>
          <w:rFonts w:cstheme="minorHAnsi"/>
        </w:rPr>
      </w:pPr>
    </w:p>
    <w:p w14:paraId="1DF4CDB4" w14:textId="53842F3B" w:rsidR="0033473F" w:rsidRDefault="0033473F" w:rsidP="000C4953">
      <w:pPr>
        <w:tabs>
          <w:tab w:val="left" w:pos="720"/>
        </w:tabs>
        <w:ind w:firstLine="0"/>
        <w:rPr>
          <w:rFonts w:cstheme="minorHAnsi"/>
        </w:rPr>
      </w:pPr>
    </w:p>
    <w:p w14:paraId="1114D728" w14:textId="678EE282" w:rsidR="0033473F" w:rsidRDefault="0033473F" w:rsidP="000C4953">
      <w:pPr>
        <w:tabs>
          <w:tab w:val="left" w:pos="720"/>
        </w:tabs>
        <w:ind w:firstLine="0"/>
        <w:rPr>
          <w:rFonts w:cstheme="minorHAnsi"/>
        </w:rPr>
      </w:pPr>
    </w:p>
    <w:p w14:paraId="6F949248" w14:textId="31BCB411" w:rsidR="0033473F" w:rsidRDefault="0033473F" w:rsidP="000C4953">
      <w:pPr>
        <w:tabs>
          <w:tab w:val="left" w:pos="720"/>
        </w:tabs>
        <w:ind w:firstLine="0"/>
        <w:rPr>
          <w:rFonts w:cstheme="minorHAnsi"/>
        </w:rPr>
      </w:pPr>
    </w:p>
    <w:p w14:paraId="2F54B6D6" w14:textId="5FF6EE3B" w:rsidR="0033473F" w:rsidRDefault="0033473F" w:rsidP="000C4953">
      <w:pPr>
        <w:tabs>
          <w:tab w:val="left" w:pos="720"/>
        </w:tabs>
        <w:ind w:firstLine="0"/>
        <w:rPr>
          <w:rFonts w:cstheme="minorHAnsi"/>
        </w:rPr>
      </w:pPr>
    </w:p>
    <w:p w14:paraId="1F1E3A02" w14:textId="65A419C5" w:rsidR="0033473F" w:rsidRDefault="0033473F" w:rsidP="000C4953">
      <w:pPr>
        <w:tabs>
          <w:tab w:val="left" w:pos="720"/>
        </w:tabs>
        <w:ind w:firstLine="0"/>
        <w:rPr>
          <w:rFonts w:cstheme="minorHAnsi"/>
        </w:rPr>
      </w:pPr>
    </w:p>
    <w:p w14:paraId="3E91DB18" w14:textId="1CCC391E" w:rsidR="0033473F" w:rsidRDefault="0033473F" w:rsidP="0033473F">
      <w:pPr>
        <w:tabs>
          <w:tab w:val="left" w:pos="720"/>
        </w:tabs>
        <w:ind w:firstLine="0"/>
        <w:jc w:val="center"/>
        <w:rPr>
          <w:rFonts w:cstheme="minorHAnsi"/>
        </w:rPr>
      </w:pPr>
      <w:r>
        <w:rPr>
          <w:rFonts w:cstheme="minorHAnsi"/>
        </w:rPr>
        <w:lastRenderedPageBreak/>
        <w:t>References</w:t>
      </w:r>
    </w:p>
    <w:p w14:paraId="555FCD50" w14:textId="77777777" w:rsidR="004E5E32" w:rsidRPr="00597B3C" w:rsidRDefault="004E5E32" w:rsidP="004E5E32">
      <w:pPr>
        <w:pStyle w:val="Bibliography"/>
        <w:rPr>
          <w:noProof/>
        </w:rPr>
      </w:pPr>
      <w:r w:rsidRPr="00BC6D33">
        <w:fldChar w:fldCharType="begin"/>
      </w:r>
      <w:r w:rsidRPr="00BC6D33">
        <w:instrText xml:space="preserve"> BIBLIOGRAPHY </w:instrText>
      </w:r>
      <w:r w:rsidRPr="00BC6D33">
        <w:fldChar w:fldCharType="separate"/>
      </w:r>
      <w:r>
        <w:rPr>
          <w:noProof/>
        </w:rPr>
        <w:t>Trevino, A. (2016). Introudction to K-means clustering. Learn Data Science</w:t>
      </w:r>
      <w:r w:rsidRPr="00597B3C">
        <w:rPr>
          <w:noProof/>
        </w:rPr>
        <w:t xml:space="preserve">. </w:t>
      </w:r>
      <w:r>
        <w:rPr>
          <w:noProof/>
        </w:rPr>
        <w:t>Retrieve, September 24, 2020, from:</w:t>
      </w:r>
      <w:r w:rsidRPr="00AD043F">
        <w:t xml:space="preserve"> </w:t>
      </w:r>
      <w:r w:rsidRPr="00AD043F">
        <w:rPr>
          <w:noProof/>
        </w:rPr>
        <w:t>https://blogs.oracle.com/datascience/introduction-to-k-means-clustering</w:t>
      </w:r>
      <w:r>
        <w:rPr>
          <w:noProof/>
        </w:rPr>
        <w:t xml:space="preserve">  </w:t>
      </w:r>
    </w:p>
    <w:p w14:paraId="5754487C" w14:textId="77777777" w:rsidR="004E5E32" w:rsidRDefault="004E5E32" w:rsidP="004E5E32">
      <w:pPr>
        <w:pStyle w:val="Bibliography"/>
        <w:rPr>
          <w:b/>
          <w:bCs/>
          <w:noProof/>
        </w:rPr>
      </w:pPr>
      <w:r>
        <w:rPr>
          <w:rFonts w:ascii="Arial" w:hAnsi="Arial" w:cs="Arial"/>
          <w:color w:val="222222"/>
          <w:sz w:val="21"/>
          <w:szCs w:val="21"/>
          <w:shd w:val="clear" w:color="auto" w:fill="FFFFFF"/>
        </w:rPr>
        <w:t>DataRobot</w:t>
      </w:r>
      <w:r w:rsidRPr="00597B3C">
        <w:rPr>
          <w:rFonts w:ascii="Arial" w:hAnsi="Arial" w:cs="Arial"/>
          <w:color w:val="222222"/>
          <w:sz w:val="21"/>
          <w:szCs w:val="21"/>
          <w:shd w:val="clear" w:color="auto" w:fill="FFFFFF"/>
        </w:rPr>
        <w:t>. (</w:t>
      </w:r>
      <w:r>
        <w:rPr>
          <w:rFonts w:ascii="Arial" w:hAnsi="Arial" w:cs="Arial"/>
          <w:color w:val="222222"/>
          <w:sz w:val="21"/>
          <w:szCs w:val="21"/>
          <w:shd w:val="clear" w:color="auto" w:fill="FFFFFF"/>
        </w:rPr>
        <w:t>2018</w:t>
      </w:r>
      <w:r w:rsidRPr="00597B3C">
        <w:rPr>
          <w:rFonts w:ascii="Arial" w:hAnsi="Arial" w:cs="Arial"/>
          <w:color w:val="222222"/>
          <w:sz w:val="21"/>
          <w:szCs w:val="21"/>
          <w:shd w:val="clear" w:color="auto" w:fill="FFFFFF"/>
        </w:rPr>
        <w:t xml:space="preserve">). </w:t>
      </w:r>
      <w:r w:rsidRPr="00A52B77">
        <w:rPr>
          <w:rFonts w:ascii="Arial" w:hAnsi="Arial" w:cs="Arial"/>
          <w:color w:val="222222"/>
          <w:sz w:val="21"/>
          <w:szCs w:val="21"/>
          <w:shd w:val="clear" w:color="auto" w:fill="FFFFFF"/>
        </w:rPr>
        <w:t>H</w:t>
      </w:r>
      <w:r w:rsidRPr="00AD043F">
        <w:t xml:space="preserve"> </w:t>
      </w:r>
      <w:r w:rsidRPr="00AD043F">
        <w:rPr>
          <w:rFonts w:ascii="Arial" w:hAnsi="Arial" w:cs="Arial"/>
          <w:color w:val="222222"/>
          <w:sz w:val="21"/>
          <w:szCs w:val="21"/>
          <w:shd w:val="clear" w:color="auto" w:fill="FFFFFF"/>
        </w:rPr>
        <w:t>Unsupervised Machine Learning</w:t>
      </w:r>
      <w:r w:rsidRPr="00597B3C">
        <w:rPr>
          <w:rFonts w:ascii="Arial" w:hAnsi="Arial" w:cs="Arial"/>
          <w:color w:val="222222"/>
          <w:sz w:val="21"/>
          <w:szCs w:val="21"/>
          <w:shd w:val="clear" w:color="auto" w:fill="FFFFFF"/>
        </w:rPr>
        <w:t xml:space="preserve">. Retrieved, </w:t>
      </w:r>
      <w:r>
        <w:rPr>
          <w:rFonts w:ascii="Arial" w:hAnsi="Arial" w:cs="Arial"/>
          <w:color w:val="222222"/>
          <w:sz w:val="21"/>
          <w:szCs w:val="21"/>
          <w:shd w:val="clear" w:color="auto" w:fill="FFFFFF"/>
        </w:rPr>
        <w:t>September 24</w:t>
      </w:r>
      <w:r w:rsidRPr="00597B3C">
        <w:rPr>
          <w:rFonts w:ascii="Arial" w:hAnsi="Arial" w:cs="Arial"/>
          <w:color w:val="222222"/>
          <w:sz w:val="21"/>
          <w:szCs w:val="21"/>
          <w:shd w:val="clear" w:color="auto" w:fill="FFFFFF"/>
        </w:rPr>
        <w:t>, 2020, from </w:t>
      </w:r>
      <w:r w:rsidRPr="00AD043F">
        <w:t>https://www.datarobot.com/wiki/unsupervised-machine-learning/</w:t>
      </w:r>
      <w:r w:rsidRPr="00A52B77">
        <w:t>/</w:t>
      </w:r>
      <w:r w:rsidRPr="00BC6D33">
        <w:rPr>
          <w:b/>
          <w:bCs/>
          <w:noProof/>
        </w:rPr>
        <w:fldChar w:fldCharType="end"/>
      </w:r>
    </w:p>
    <w:p w14:paraId="576D8F64" w14:textId="1F617D02" w:rsidR="004E5E32" w:rsidRDefault="004E5E32" w:rsidP="004E5E32">
      <w:pPr>
        <w:pStyle w:val="Bibliography"/>
        <w:rPr>
          <w:noProof/>
        </w:rPr>
      </w:pPr>
      <w:r w:rsidRPr="00BC6D33">
        <w:fldChar w:fldCharType="begin"/>
      </w:r>
      <w:r w:rsidRPr="00BC6D33">
        <w:instrText xml:space="preserve"> BIBLIOGRAPHY </w:instrText>
      </w:r>
      <w:r w:rsidRPr="00BC6D33">
        <w:fldChar w:fldCharType="separate"/>
      </w:r>
      <w:r>
        <w:rPr>
          <w:noProof/>
        </w:rPr>
        <w:t xml:space="preserve">Bengfort, B. Bilbro, R and Ojeda, T. (2018).  Applied Text Analysis with Python. </w:t>
      </w:r>
      <w:r w:rsidRPr="00597B3C">
        <w:rPr>
          <w:noProof/>
        </w:rPr>
        <w:t xml:space="preserve">. </w:t>
      </w:r>
      <w:r>
        <w:rPr>
          <w:noProof/>
        </w:rPr>
        <w:t xml:space="preserve">O'Reilly, Sabastopol, CA  </w:t>
      </w:r>
    </w:p>
    <w:p w14:paraId="26818543" w14:textId="1E6C3B6C" w:rsidR="00670BC9" w:rsidRPr="00670BC9" w:rsidRDefault="00670BC9" w:rsidP="00670BC9">
      <w:pPr>
        <w:ind w:firstLine="0"/>
      </w:pPr>
      <w:r w:rsidRPr="00670BC9">
        <w:t>https://matplotlib.org/3.1.3/gallery/statistics/hist.html#generate-data-and-plot-a-simple-histogram</w:t>
      </w:r>
    </w:p>
    <w:p w14:paraId="61B7FA1B" w14:textId="2122E112" w:rsidR="0033473F" w:rsidRPr="00295F0F" w:rsidRDefault="004E5E32" w:rsidP="004E5E32">
      <w:pPr>
        <w:tabs>
          <w:tab w:val="left" w:pos="720"/>
        </w:tabs>
        <w:ind w:firstLine="0"/>
        <w:jc w:val="both"/>
        <w:rPr>
          <w:rFonts w:cstheme="minorHAnsi"/>
        </w:rPr>
      </w:pPr>
      <w:r w:rsidRPr="00BC6D33">
        <w:rPr>
          <w:b/>
          <w:bCs/>
          <w:noProof/>
        </w:rPr>
        <w:fldChar w:fldCharType="end"/>
      </w:r>
    </w:p>
    <w:sectPr w:rsidR="0033473F" w:rsidRPr="00295F0F" w:rsidSect="00641234">
      <w:headerReference w:type="default" r:id="rId25"/>
      <w:headerReference w:type="first" r:id="rId26"/>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8FB29" w14:textId="77777777" w:rsidR="00913170" w:rsidRDefault="00913170">
      <w:pPr>
        <w:spacing w:line="240" w:lineRule="auto"/>
      </w:pPr>
      <w:r>
        <w:separator/>
      </w:r>
    </w:p>
    <w:p w14:paraId="09181769" w14:textId="77777777" w:rsidR="00913170" w:rsidRDefault="00913170"/>
  </w:endnote>
  <w:endnote w:type="continuationSeparator" w:id="0">
    <w:p w14:paraId="40E0FE11" w14:textId="77777777" w:rsidR="00913170" w:rsidRDefault="00913170">
      <w:pPr>
        <w:spacing w:line="240" w:lineRule="auto"/>
      </w:pPr>
      <w:r>
        <w:continuationSeparator/>
      </w:r>
    </w:p>
    <w:p w14:paraId="127FA3ED" w14:textId="77777777" w:rsidR="00913170" w:rsidRDefault="009131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53DDF" w14:textId="77777777" w:rsidR="00913170" w:rsidRDefault="00913170">
      <w:pPr>
        <w:spacing w:line="240" w:lineRule="auto"/>
      </w:pPr>
      <w:r>
        <w:separator/>
      </w:r>
    </w:p>
    <w:p w14:paraId="6AD37C29" w14:textId="77777777" w:rsidR="00913170" w:rsidRDefault="00913170"/>
  </w:footnote>
  <w:footnote w:type="continuationSeparator" w:id="0">
    <w:p w14:paraId="4C1EC03B" w14:textId="77777777" w:rsidR="00913170" w:rsidRDefault="00913170">
      <w:pPr>
        <w:spacing w:line="240" w:lineRule="auto"/>
      </w:pPr>
      <w:r>
        <w:continuationSeparator/>
      </w:r>
    </w:p>
    <w:p w14:paraId="52C16775" w14:textId="77777777" w:rsidR="00913170" w:rsidRDefault="009131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3CEBC" w14:textId="473518B8" w:rsidR="00E81978" w:rsidRDefault="00840C02">
    <w:pPr>
      <w:pStyle w:val="Header"/>
    </w:pPr>
    <w:r>
      <w:rPr>
        <w:rStyle w:val="Strong"/>
      </w:rP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1CE96" w14:textId="5E557B62" w:rsidR="00E81978" w:rsidRDefault="00BC6D33">
    <w:pPr>
      <w:pStyle w:val="Header"/>
      <w:rPr>
        <w:rStyle w:val="Strong"/>
      </w:rPr>
    </w:pPr>
    <w:r>
      <w:t>HISPANIC VALUES, HOW THEY AFFECT US ORGANIZATIONAL CULTURE</w:t>
    </w:r>
    <w:sdt>
      <w:sdtPr>
        <w:rPr>
          <w:rStyle w:val="Strong"/>
        </w:rPr>
        <w:alias w:val="Running head"/>
        <w:tag w:val=""/>
        <w:id w:val="-696842620"/>
        <w:placeholder>
          <w:docPart w:val="73B9552D1ECD4084B20264F1E35322B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F10DE">
          <w:rPr>
            <w:rStyle w:val="Strong"/>
          </w:rPr>
          <w:t>Exploratory DAta analysis. EDa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EE07F2"/>
    <w:multiLevelType w:val="hybridMultilevel"/>
    <w:tmpl w:val="E1F4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74ECF"/>
    <w:multiLevelType w:val="hybridMultilevel"/>
    <w:tmpl w:val="1C68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101FB"/>
    <w:multiLevelType w:val="hybridMultilevel"/>
    <w:tmpl w:val="668E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0759C"/>
    <w:multiLevelType w:val="hybridMultilevel"/>
    <w:tmpl w:val="68BE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656CC3"/>
    <w:multiLevelType w:val="hybridMultilevel"/>
    <w:tmpl w:val="70E6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4"/>
  </w:num>
  <w:num w:numId="15">
    <w:abstractNumId w:val="16"/>
  </w:num>
  <w:num w:numId="16">
    <w:abstractNumId w:val="13"/>
  </w:num>
  <w:num w:numId="17">
    <w:abstractNumId w:val="11"/>
  </w:num>
  <w:num w:numId="18">
    <w:abstractNumId w:val="10"/>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autoHyphenation/>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TA2NjczMjMwMjRS0lEKTi0uzszPAykwrwUATRgS9SwAAAA="/>
  </w:docVars>
  <w:rsids>
    <w:rsidRoot w:val="00BC6D33"/>
    <w:rsid w:val="00005FF0"/>
    <w:rsid w:val="00011E1B"/>
    <w:rsid w:val="00020516"/>
    <w:rsid w:val="00020D31"/>
    <w:rsid w:val="00020EF3"/>
    <w:rsid w:val="00023907"/>
    <w:rsid w:val="00025746"/>
    <w:rsid w:val="00027FED"/>
    <w:rsid w:val="00034A65"/>
    <w:rsid w:val="00037CF4"/>
    <w:rsid w:val="000515A8"/>
    <w:rsid w:val="0005713B"/>
    <w:rsid w:val="00072D18"/>
    <w:rsid w:val="00093985"/>
    <w:rsid w:val="00095D86"/>
    <w:rsid w:val="000B7E29"/>
    <w:rsid w:val="000B7FFE"/>
    <w:rsid w:val="000C0B8D"/>
    <w:rsid w:val="000C4111"/>
    <w:rsid w:val="000C4953"/>
    <w:rsid w:val="000C55D1"/>
    <w:rsid w:val="000C5CB8"/>
    <w:rsid w:val="000D1C54"/>
    <w:rsid w:val="000D3F41"/>
    <w:rsid w:val="000F0BB7"/>
    <w:rsid w:val="00111EBF"/>
    <w:rsid w:val="001359F9"/>
    <w:rsid w:val="001420EA"/>
    <w:rsid w:val="001437C3"/>
    <w:rsid w:val="00163D3B"/>
    <w:rsid w:val="00165DAC"/>
    <w:rsid w:val="00170A46"/>
    <w:rsid w:val="00176FB3"/>
    <w:rsid w:val="0018020F"/>
    <w:rsid w:val="0018398D"/>
    <w:rsid w:val="001A384A"/>
    <w:rsid w:val="001B6DC8"/>
    <w:rsid w:val="001F08B7"/>
    <w:rsid w:val="001F442C"/>
    <w:rsid w:val="00200B27"/>
    <w:rsid w:val="00200FC1"/>
    <w:rsid w:val="0020119D"/>
    <w:rsid w:val="0020292C"/>
    <w:rsid w:val="0020397D"/>
    <w:rsid w:val="002043E6"/>
    <w:rsid w:val="002169FB"/>
    <w:rsid w:val="00217E70"/>
    <w:rsid w:val="002238B1"/>
    <w:rsid w:val="002238B8"/>
    <w:rsid w:val="002276E2"/>
    <w:rsid w:val="002307ED"/>
    <w:rsid w:val="00230FD1"/>
    <w:rsid w:val="002326EF"/>
    <w:rsid w:val="00237C5A"/>
    <w:rsid w:val="002459A3"/>
    <w:rsid w:val="00246D41"/>
    <w:rsid w:val="00274465"/>
    <w:rsid w:val="0027583D"/>
    <w:rsid w:val="002840B6"/>
    <w:rsid w:val="00285FD9"/>
    <w:rsid w:val="002871A1"/>
    <w:rsid w:val="00291AD3"/>
    <w:rsid w:val="00291D7F"/>
    <w:rsid w:val="00295F0F"/>
    <w:rsid w:val="002968C7"/>
    <w:rsid w:val="002B1FEF"/>
    <w:rsid w:val="002C30B6"/>
    <w:rsid w:val="002C47F7"/>
    <w:rsid w:val="002D1C04"/>
    <w:rsid w:val="002F0156"/>
    <w:rsid w:val="002F5642"/>
    <w:rsid w:val="00303176"/>
    <w:rsid w:val="00306766"/>
    <w:rsid w:val="003069D5"/>
    <w:rsid w:val="003232DB"/>
    <w:rsid w:val="0033015D"/>
    <w:rsid w:val="003321A3"/>
    <w:rsid w:val="00334521"/>
    <w:rsid w:val="0033473F"/>
    <w:rsid w:val="003402B9"/>
    <w:rsid w:val="00340EB8"/>
    <w:rsid w:val="00344B8E"/>
    <w:rsid w:val="00355DCA"/>
    <w:rsid w:val="00365001"/>
    <w:rsid w:val="003754A9"/>
    <w:rsid w:val="00382883"/>
    <w:rsid w:val="00383720"/>
    <w:rsid w:val="003871AA"/>
    <w:rsid w:val="00391964"/>
    <w:rsid w:val="00392C00"/>
    <w:rsid w:val="003A287B"/>
    <w:rsid w:val="003A43F5"/>
    <w:rsid w:val="003A5149"/>
    <w:rsid w:val="003B01BC"/>
    <w:rsid w:val="003B7E6B"/>
    <w:rsid w:val="003C0E80"/>
    <w:rsid w:val="003C29DE"/>
    <w:rsid w:val="003C3089"/>
    <w:rsid w:val="003C4C9C"/>
    <w:rsid w:val="003D1FE5"/>
    <w:rsid w:val="003E5A7D"/>
    <w:rsid w:val="003F4D5C"/>
    <w:rsid w:val="003F7260"/>
    <w:rsid w:val="003F762B"/>
    <w:rsid w:val="00405131"/>
    <w:rsid w:val="00411BDE"/>
    <w:rsid w:val="00422F47"/>
    <w:rsid w:val="00427899"/>
    <w:rsid w:val="004359F4"/>
    <w:rsid w:val="004417C2"/>
    <w:rsid w:val="00450844"/>
    <w:rsid w:val="00453DA2"/>
    <w:rsid w:val="00454DBA"/>
    <w:rsid w:val="004605DB"/>
    <w:rsid w:val="004718E5"/>
    <w:rsid w:val="00476E6E"/>
    <w:rsid w:val="004775B6"/>
    <w:rsid w:val="00485AB8"/>
    <w:rsid w:val="004B0010"/>
    <w:rsid w:val="004B4AA1"/>
    <w:rsid w:val="004C172C"/>
    <w:rsid w:val="004C5447"/>
    <w:rsid w:val="004C7188"/>
    <w:rsid w:val="004C79FF"/>
    <w:rsid w:val="004D0CB1"/>
    <w:rsid w:val="004D3DA6"/>
    <w:rsid w:val="004D4D55"/>
    <w:rsid w:val="004E2440"/>
    <w:rsid w:val="004E5E32"/>
    <w:rsid w:val="004F7863"/>
    <w:rsid w:val="00500D9C"/>
    <w:rsid w:val="00507D74"/>
    <w:rsid w:val="0051055D"/>
    <w:rsid w:val="00512C1E"/>
    <w:rsid w:val="0052497E"/>
    <w:rsid w:val="00527583"/>
    <w:rsid w:val="0053530D"/>
    <w:rsid w:val="00540078"/>
    <w:rsid w:val="005443AE"/>
    <w:rsid w:val="00551A02"/>
    <w:rsid w:val="005534FA"/>
    <w:rsid w:val="005654B1"/>
    <w:rsid w:val="00567770"/>
    <w:rsid w:val="00582446"/>
    <w:rsid w:val="005912F6"/>
    <w:rsid w:val="00597B3C"/>
    <w:rsid w:val="005A2EC0"/>
    <w:rsid w:val="005A3C54"/>
    <w:rsid w:val="005A582E"/>
    <w:rsid w:val="005B07B3"/>
    <w:rsid w:val="005B6918"/>
    <w:rsid w:val="005D3A03"/>
    <w:rsid w:val="005D3EC4"/>
    <w:rsid w:val="005D41FF"/>
    <w:rsid w:val="005F0397"/>
    <w:rsid w:val="005F2196"/>
    <w:rsid w:val="005F6D7E"/>
    <w:rsid w:val="00600E1B"/>
    <w:rsid w:val="00602113"/>
    <w:rsid w:val="006056C0"/>
    <w:rsid w:val="00606421"/>
    <w:rsid w:val="00621772"/>
    <w:rsid w:val="0063612A"/>
    <w:rsid w:val="0063699E"/>
    <w:rsid w:val="006379B8"/>
    <w:rsid w:val="00640B44"/>
    <w:rsid w:val="00641234"/>
    <w:rsid w:val="006433FD"/>
    <w:rsid w:val="0064491E"/>
    <w:rsid w:val="00644EDB"/>
    <w:rsid w:val="0065151D"/>
    <w:rsid w:val="00657AE2"/>
    <w:rsid w:val="00664BE6"/>
    <w:rsid w:val="006657AF"/>
    <w:rsid w:val="00670BC9"/>
    <w:rsid w:val="006757CB"/>
    <w:rsid w:val="006879A1"/>
    <w:rsid w:val="006B35BA"/>
    <w:rsid w:val="006B7197"/>
    <w:rsid w:val="006B7541"/>
    <w:rsid w:val="006C5649"/>
    <w:rsid w:val="006D64E1"/>
    <w:rsid w:val="006E0656"/>
    <w:rsid w:val="006F1550"/>
    <w:rsid w:val="0070346B"/>
    <w:rsid w:val="00703732"/>
    <w:rsid w:val="00707CAF"/>
    <w:rsid w:val="007240D1"/>
    <w:rsid w:val="00735973"/>
    <w:rsid w:val="00736A57"/>
    <w:rsid w:val="0074268E"/>
    <w:rsid w:val="00743A1F"/>
    <w:rsid w:val="00773EF2"/>
    <w:rsid w:val="007854CA"/>
    <w:rsid w:val="00787382"/>
    <w:rsid w:val="00787C1D"/>
    <w:rsid w:val="007935D4"/>
    <w:rsid w:val="00795407"/>
    <w:rsid w:val="007A6F9B"/>
    <w:rsid w:val="007B0A34"/>
    <w:rsid w:val="007B0B0B"/>
    <w:rsid w:val="007B378B"/>
    <w:rsid w:val="007B3C1D"/>
    <w:rsid w:val="007C0A60"/>
    <w:rsid w:val="007D0C23"/>
    <w:rsid w:val="007D684B"/>
    <w:rsid w:val="007F22D6"/>
    <w:rsid w:val="007F5C41"/>
    <w:rsid w:val="008002C0"/>
    <w:rsid w:val="00813579"/>
    <w:rsid w:val="008147F5"/>
    <w:rsid w:val="00817761"/>
    <w:rsid w:val="00821C19"/>
    <w:rsid w:val="008359FE"/>
    <w:rsid w:val="00836350"/>
    <w:rsid w:val="00840C02"/>
    <w:rsid w:val="00850755"/>
    <w:rsid w:val="008617EE"/>
    <w:rsid w:val="00864DAC"/>
    <w:rsid w:val="00880882"/>
    <w:rsid w:val="00881823"/>
    <w:rsid w:val="00890F40"/>
    <w:rsid w:val="0089704E"/>
    <w:rsid w:val="008A1058"/>
    <w:rsid w:val="008A1FB1"/>
    <w:rsid w:val="008A535B"/>
    <w:rsid w:val="008C1311"/>
    <w:rsid w:val="008C22C8"/>
    <w:rsid w:val="008C5323"/>
    <w:rsid w:val="008C627D"/>
    <w:rsid w:val="008D17DC"/>
    <w:rsid w:val="008E37C8"/>
    <w:rsid w:val="008E56E6"/>
    <w:rsid w:val="008F4645"/>
    <w:rsid w:val="008F7613"/>
    <w:rsid w:val="00900838"/>
    <w:rsid w:val="00903F36"/>
    <w:rsid w:val="00910260"/>
    <w:rsid w:val="00913170"/>
    <w:rsid w:val="00921ABF"/>
    <w:rsid w:val="00922099"/>
    <w:rsid w:val="00927D84"/>
    <w:rsid w:val="00930964"/>
    <w:rsid w:val="00931970"/>
    <w:rsid w:val="00941588"/>
    <w:rsid w:val="00942431"/>
    <w:rsid w:val="009431C5"/>
    <w:rsid w:val="00943506"/>
    <w:rsid w:val="00952B55"/>
    <w:rsid w:val="009576E2"/>
    <w:rsid w:val="00991BF8"/>
    <w:rsid w:val="009A27A1"/>
    <w:rsid w:val="009A6A3B"/>
    <w:rsid w:val="009B0190"/>
    <w:rsid w:val="009B21D1"/>
    <w:rsid w:val="009C5020"/>
    <w:rsid w:val="009C5CB8"/>
    <w:rsid w:val="009D7769"/>
    <w:rsid w:val="009D7924"/>
    <w:rsid w:val="009D7C92"/>
    <w:rsid w:val="009E00D3"/>
    <w:rsid w:val="009E1FDB"/>
    <w:rsid w:val="009F79D6"/>
    <w:rsid w:val="00A1524B"/>
    <w:rsid w:val="00A1566C"/>
    <w:rsid w:val="00A1694A"/>
    <w:rsid w:val="00A30A78"/>
    <w:rsid w:val="00A34667"/>
    <w:rsid w:val="00A34FA0"/>
    <w:rsid w:val="00A52457"/>
    <w:rsid w:val="00A52B77"/>
    <w:rsid w:val="00A62B06"/>
    <w:rsid w:val="00A62C21"/>
    <w:rsid w:val="00A70953"/>
    <w:rsid w:val="00A75435"/>
    <w:rsid w:val="00A828E1"/>
    <w:rsid w:val="00A82F4B"/>
    <w:rsid w:val="00A84A46"/>
    <w:rsid w:val="00A96360"/>
    <w:rsid w:val="00A96F47"/>
    <w:rsid w:val="00AA2AB4"/>
    <w:rsid w:val="00AC15D1"/>
    <w:rsid w:val="00AC4F57"/>
    <w:rsid w:val="00AC52C4"/>
    <w:rsid w:val="00AC66B8"/>
    <w:rsid w:val="00AD043F"/>
    <w:rsid w:val="00AD2874"/>
    <w:rsid w:val="00AD28DB"/>
    <w:rsid w:val="00AD3E45"/>
    <w:rsid w:val="00AD4248"/>
    <w:rsid w:val="00AD6AB2"/>
    <w:rsid w:val="00AD6ADA"/>
    <w:rsid w:val="00AE0EC9"/>
    <w:rsid w:val="00AE6C1F"/>
    <w:rsid w:val="00B0147C"/>
    <w:rsid w:val="00B126A1"/>
    <w:rsid w:val="00B15244"/>
    <w:rsid w:val="00B16BE7"/>
    <w:rsid w:val="00B210BE"/>
    <w:rsid w:val="00B242ED"/>
    <w:rsid w:val="00B33990"/>
    <w:rsid w:val="00B4124B"/>
    <w:rsid w:val="00B42E42"/>
    <w:rsid w:val="00B449EB"/>
    <w:rsid w:val="00B63B66"/>
    <w:rsid w:val="00B65140"/>
    <w:rsid w:val="00B6562D"/>
    <w:rsid w:val="00B6660B"/>
    <w:rsid w:val="00B671E5"/>
    <w:rsid w:val="00B80BED"/>
    <w:rsid w:val="00B823AA"/>
    <w:rsid w:val="00B82CF1"/>
    <w:rsid w:val="00B90302"/>
    <w:rsid w:val="00B907EE"/>
    <w:rsid w:val="00B933A0"/>
    <w:rsid w:val="00BA45DB"/>
    <w:rsid w:val="00BA4A48"/>
    <w:rsid w:val="00BB1750"/>
    <w:rsid w:val="00BC01E5"/>
    <w:rsid w:val="00BC0475"/>
    <w:rsid w:val="00BC2D3A"/>
    <w:rsid w:val="00BC31DD"/>
    <w:rsid w:val="00BC472A"/>
    <w:rsid w:val="00BC5D56"/>
    <w:rsid w:val="00BC6D33"/>
    <w:rsid w:val="00BC7216"/>
    <w:rsid w:val="00BD38A1"/>
    <w:rsid w:val="00BD67F1"/>
    <w:rsid w:val="00BE24EB"/>
    <w:rsid w:val="00BE58B3"/>
    <w:rsid w:val="00BF4184"/>
    <w:rsid w:val="00C030F4"/>
    <w:rsid w:val="00C0601E"/>
    <w:rsid w:val="00C150F8"/>
    <w:rsid w:val="00C175F8"/>
    <w:rsid w:val="00C31C37"/>
    <w:rsid w:val="00C31D30"/>
    <w:rsid w:val="00C3755B"/>
    <w:rsid w:val="00C41BD0"/>
    <w:rsid w:val="00C457A7"/>
    <w:rsid w:val="00C533F2"/>
    <w:rsid w:val="00C61722"/>
    <w:rsid w:val="00C6742F"/>
    <w:rsid w:val="00C85A37"/>
    <w:rsid w:val="00C87B93"/>
    <w:rsid w:val="00C906D1"/>
    <w:rsid w:val="00C94A78"/>
    <w:rsid w:val="00C94D6D"/>
    <w:rsid w:val="00CA5FEF"/>
    <w:rsid w:val="00CB07C4"/>
    <w:rsid w:val="00CB205D"/>
    <w:rsid w:val="00CB660F"/>
    <w:rsid w:val="00CB7F60"/>
    <w:rsid w:val="00CC0F07"/>
    <w:rsid w:val="00CD31BB"/>
    <w:rsid w:val="00CD6E39"/>
    <w:rsid w:val="00CF12EB"/>
    <w:rsid w:val="00CF6E91"/>
    <w:rsid w:val="00D21968"/>
    <w:rsid w:val="00D23BC5"/>
    <w:rsid w:val="00D33A10"/>
    <w:rsid w:val="00D40902"/>
    <w:rsid w:val="00D417C7"/>
    <w:rsid w:val="00D4701F"/>
    <w:rsid w:val="00D50179"/>
    <w:rsid w:val="00D50E17"/>
    <w:rsid w:val="00D50F9A"/>
    <w:rsid w:val="00D63F0E"/>
    <w:rsid w:val="00D71245"/>
    <w:rsid w:val="00D74CF5"/>
    <w:rsid w:val="00D772CE"/>
    <w:rsid w:val="00D85B68"/>
    <w:rsid w:val="00D92BDD"/>
    <w:rsid w:val="00DA2F00"/>
    <w:rsid w:val="00DB1631"/>
    <w:rsid w:val="00DC2D66"/>
    <w:rsid w:val="00DC33E0"/>
    <w:rsid w:val="00DC3AEE"/>
    <w:rsid w:val="00DD21DA"/>
    <w:rsid w:val="00DD3168"/>
    <w:rsid w:val="00DD31DE"/>
    <w:rsid w:val="00DE2090"/>
    <w:rsid w:val="00DF008C"/>
    <w:rsid w:val="00DF6B55"/>
    <w:rsid w:val="00DF790E"/>
    <w:rsid w:val="00E07D7C"/>
    <w:rsid w:val="00E1604E"/>
    <w:rsid w:val="00E16953"/>
    <w:rsid w:val="00E21EFA"/>
    <w:rsid w:val="00E23DCE"/>
    <w:rsid w:val="00E362AA"/>
    <w:rsid w:val="00E44085"/>
    <w:rsid w:val="00E46880"/>
    <w:rsid w:val="00E522DC"/>
    <w:rsid w:val="00E53D96"/>
    <w:rsid w:val="00E5418C"/>
    <w:rsid w:val="00E5660E"/>
    <w:rsid w:val="00E6004D"/>
    <w:rsid w:val="00E6717B"/>
    <w:rsid w:val="00E71711"/>
    <w:rsid w:val="00E71BBF"/>
    <w:rsid w:val="00E745AE"/>
    <w:rsid w:val="00E75FB3"/>
    <w:rsid w:val="00E81978"/>
    <w:rsid w:val="00E90AE0"/>
    <w:rsid w:val="00E9407A"/>
    <w:rsid w:val="00EA7216"/>
    <w:rsid w:val="00EB75E2"/>
    <w:rsid w:val="00EC0723"/>
    <w:rsid w:val="00EC3368"/>
    <w:rsid w:val="00EC4F55"/>
    <w:rsid w:val="00EC79DE"/>
    <w:rsid w:val="00ED45BD"/>
    <w:rsid w:val="00ED799E"/>
    <w:rsid w:val="00EF0E0B"/>
    <w:rsid w:val="00F04704"/>
    <w:rsid w:val="00F207CC"/>
    <w:rsid w:val="00F261AB"/>
    <w:rsid w:val="00F336A2"/>
    <w:rsid w:val="00F3604E"/>
    <w:rsid w:val="00F379B7"/>
    <w:rsid w:val="00F40259"/>
    <w:rsid w:val="00F407BD"/>
    <w:rsid w:val="00F525FA"/>
    <w:rsid w:val="00F531E6"/>
    <w:rsid w:val="00F53222"/>
    <w:rsid w:val="00F71D98"/>
    <w:rsid w:val="00F7455A"/>
    <w:rsid w:val="00F7574F"/>
    <w:rsid w:val="00F76DAF"/>
    <w:rsid w:val="00F836BF"/>
    <w:rsid w:val="00F96BD5"/>
    <w:rsid w:val="00F96F0B"/>
    <w:rsid w:val="00F9792B"/>
    <w:rsid w:val="00FA2ECC"/>
    <w:rsid w:val="00FA4EF8"/>
    <w:rsid w:val="00FB01C5"/>
    <w:rsid w:val="00FB044F"/>
    <w:rsid w:val="00FB0763"/>
    <w:rsid w:val="00FB08E1"/>
    <w:rsid w:val="00FB1F98"/>
    <w:rsid w:val="00FB5036"/>
    <w:rsid w:val="00FB6DBD"/>
    <w:rsid w:val="00FC24A7"/>
    <w:rsid w:val="00FE0A0F"/>
    <w:rsid w:val="00FE3537"/>
    <w:rsid w:val="00FE60EC"/>
    <w:rsid w:val="00FE6EDB"/>
    <w:rsid w:val="00FF10DE"/>
    <w:rsid w:val="00FF2002"/>
    <w:rsid w:val="00FF3D22"/>
    <w:rsid w:val="00FF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7B9D"/>
  <w15:chartTrackingRefBased/>
  <w15:docId w15:val="{25A45F73-C293-4B2B-ACC7-EAB6F38F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33990"/>
    <w:rPr>
      <w:color w:val="5F5F5F" w:themeColor="hyperlink"/>
      <w:u w:val="single"/>
    </w:rPr>
  </w:style>
  <w:style w:type="character" w:styleId="UnresolvedMention">
    <w:name w:val="Unresolved Mention"/>
    <w:basedOn w:val="DefaultParagraphFont"/>
    <w:uiPriority w:val="99"/>
    <w:semiHidden/>
    <w:unhideWhenUsed/>
    <w:rsid w:val="00B33990"/>
    <w:rPr>
      <w:color w:val="605E5C"/>
      <w:shd w:val="clear" w:color="auto" w:fill="E1DFDD"/>
    </w:rPr>
  </w:style>
  <w:style w:type="character" w:customStyle="1" w:styleId="cf">
    <w:name w:val="cf"/>
    <w:basedOn w:val="DefaultParagraphFont"/>
    <w:rsid w:val="00295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5061">
      <w:bodyDiv w:val="1"/>
      <w:marLeft w:val="0"/>
      <w:marRight w:val="0"/>
      <w:marTop w:val="0"/>
      <w:marBottom w:val="0"/>
      <w:divBdr>
        <w:top w:val="none" w:sz="0" w:space="0" w:color="auto"/>
        <w:left w:val="none" w:sz="0" w:space="0" w:color="auto"/>
        <w:bottom w:val="none" w:sz="0" w:space="0" w:color="auto"/>
        <w:right w:val="none" w:sz="0" w:space="0" w:color="auto"/>
      </w:divBdr>
    </w:div>
    <w:div w:id="11626452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414053">
      <w:bodyDiv w:val="1"/>
      <w:marLeft w:val="0"/>
      <w:marRight w:val="0"/>
      <w:marTop w:val="0"/>
      <w:marBottom w:val="0"/>
      <w:divBdr>
        <w:top w:val="none" w:sz="0" w:space="0" w:color="auto"/>
        <w:left w:val="none" w:sz="0" w:space="0" w:color="auto"/>
        <w:bottom w:val="none" w:sz="0" w:space="0" w:color="auto"/>
        <w:right w:val="none" w:sz="0" w:space="0" w:color="auto"/>
      </w:divBdr>
    </w:div>
    <w:div w:id="22996649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261166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2000427">
      <w:bodyDiv w:val="1"/>
      <w:marLeft w:val="0"/>
      <w:marRight w:val="0"/>
      <w:marTop w:val="0"/>
      <w:marBottom w:val="0"/>
      <w:divBdr>
        <w:top w:val="none" w:sz="0" w:space="0" w:color="auto"/>
        <w:left w:val="none" w:sz="0" w:space="0" w:color="auto"/>
        <w:bottom w:val="none" w:sz="0" w:space="0" w:color="auto"/>
        <w:right w:val="none" w:sz="0" w:space="0" w:color="auto"/>
      </w:divBdr>
    </w:div>
    <w:div w:id="843326864">
      <w:bodyDiv w:val="1"/>
      <w:marLeft w:val="0"/>
      <w:marRight w:val="0"/>
      <w:marTop w:val="0"/>
      <w:marBottom w:val="0"/>
      <w:divBdr>
        <w:top w:val="none" w:sz="0" w:space="0" w:color="auto"/>
        <w:left w:val="none" w:sz="0" w:space="0" w:color="auto"/>
        <w:bottom w:val="none" w:sz="0" w:space="0" w:color="auto"/>
        <w:right w:val="none" w:sz="0" w:space="0" w:color="auto"/>
      </w:divBdr>
    </w:div>
    <w:div w:id="10148416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382991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008710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99589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011739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ori\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9BF7D8023E4C2299475DAEEA6455E5"/>
        <w:category>
          <w:name w:val="General"/>
          <w:gallery w:val="placeholder"/>
        </w:category>
        <w:types>
          <w:type w:val="bbPlcHdr"/>
        </w:types>
        <w:behaviors>
          <w:behavior w:val="content"/>
        </w:behaviors>
        <w:guid w:val="{1DFD83B0-6875-47FF-950F-4A197532ECA4}"/>
      </w:docPartPr>
      <w:docPartBody>
        <w:p w:rsidR="00DC228D" w:rsidRDefault="00DC228D">
          <w:pPr>
            <w:pStyle w:val="7E9BF7D8023E4C2299475DAEEA6455E5"/>
          </w:pPr>
          <w:r>
            <w:t>[Title Here, up to 12 Words, on One to Two Lines]</w:t>
          </w:r>
        </w:p>
      </w:docPartBody>
    </w:docPart>
    <w:docPart>
      <w:docPartPr>
        <w:name w:val="73B9552D1ECD4084B20264F1E35322B3"/>
        <w:category>
          <w:name w:val="General"/>
          <w:gallery w:val="placeholder"/>
        </w:category>
        <w:types>
          <w:type w:val="bbPlcHdr"/>
        </w:types>
        <w:behaviors>
          <w:behavior w:val="content"/>
        </w:behaviors>
        <w:guid w:val="{14A0B716-3DDA-47DF-B8E1-16988B9C5A29}"/>
      </w:docPartPr>
      <w:docPartBody>
        <w:p w:rsidR="00DC228D" w:rsidRDefault="00DC228D">
          <w:pPr>
            <w:pStyle w:val="73B9552D1ECD4084B20264F1E35322B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8D"/>
    <w:rsid w:val="001C6D8B"/>
    <w:rsid w:val="00917C16"/>
    <w:rsid w:val="00A840CD"/>
    <w:rsid w:val="00BF0358"/>
    <w:rsid w:val="00C67108"/>
    <w:rsid w:val="00D91D38"/>
    <w:rsid w:val="00DC228D"/>
    <w:rsid w:val="00EB5E2E"/>
    <w:rsid w:val="00F9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9BF7D8023E4C2299475DAEEA6455E5">
    <w:name w:val="7E9BF7D8023E4C2299475DAEEA6455E5"/>
  </w:style>
  <w:style w:type="character" w:styleId="Emphasis">
    <w:name w:val="Emphasis"/>
    <w:basedOn w:val="DefaultParagraphFont"/>
    <w:uiPriority w:val="4"/>
    <w:unhideWhenUsed/>
    <w:qFormat/>
    <w:rPr>
      <w:i/>
      <w:iCs/>
    </w:rPr>
  </w:style>
  <w:style w:type="paragraph" w:customStyle="1" w:styleId="73B9552D1ECD4084B20264F1E35322B3">
    <w:name w:val="73B9552D1ECD4084B20264F1E3532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Exploratory DAta analysis. EDa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801B5-BA8C-437C-8D54-1FBD7887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TotalTime>
  <Pages>15</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Week3: Unsupervised Learning and Clustering</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Bookings</dc:title>
  <dc:subject/>
  <dc:creator>Gloria Prada</dc:creator>
  <cp:keywords/>
  <dc:description/>
  <cp:lastModifiedBy>Gloria Prada Moore</cp:lastModifiedBy>
  <cp:revision>3</cp:revision>
  <dcterms:created xsi:type="dcterms:W3CDTF">2020-11-09T01:57:00Z</dcterms:created>
  <dcterms:modified xsi:type="dcterms:W3CDTF">2020-11-22T22:48:00Z</dcterms:modified>
</cp:coreProperties>
</file>